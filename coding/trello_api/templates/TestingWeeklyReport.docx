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0C8B1" w14:textId="162A563A" w:rsidR="001A5CF6" w:rsidRPr="00DB73A7" w:rsidRDefault="001A5CF6" w:rsidP="00990AFF">
      <w:pPr>
        <w:pStyle w:val="ListBullet2"/>
        <w:numPr>
          <w:ilvl w:val="0"/>
          <w:numId w:val="0"/>
        </w:numPr>
      </w:pPr>
      <w:bookmarkStart w:id="0" w:name="_GoBack"/>
      <w:bookmarkEnd w:id="0"/>
    </w:p>
    <w:sectPr w:rsidR="001A5CF6" w:rsidRPr="00DB73A7" w:rsidSect="00FD0E9A">
      <w:footerReference w:type="default" r:id="rId8"/>
      <w:footerReference w:type="first" r:id="rId9"/>
      <w:pgSz w:w="11906" w:h="16838"/>
      <w:pgMar w:top="692" w:right="1134" w:bottom="1701" w:left="1134" w:header="0" w:footer="28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9F7E7" w14:textId="77777777" w:rsidR="0070161C" w:rsidRDefault="0070161C" w:rsidP="0098442B">
      <w:r>
        <w:separator/>
      </w:r>
    </w:p>
  </w:endnote>
  <w:endnote w:type="continuationSeparator" w:id="0">
    <w:p w14:paraId="0EAB369D" w14:textId="77777777" w:rsidR="0070161C" w:rsidRDefault="0070161C" w:rsidP="0098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Liberation Sans">
    <w:altName w:val="Arial"/>
    <w:charset w:val="EE"/>
    <w:family w:val="roman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Roboto" w:eastAsia="Roboto" w:hAnsi="Roboto" w:cs="Roboto"/>
        <w:color w:val="auto"/>
        <w:sz w:val="21"/>
        <w:szCs w:val="22"/>
        <w:lang w:val="en-US"/>
      </w:rPr>
      <w:id w:val="-2007665960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259"/>
          <w:gridCol w:w="4893"/>
          <w:gridCol w:w="1486"/>
        </w:tblGrid>
        <w:tr w:rsidR="0070161C" w14:paraId="5BEC8A9E" w14:textId="77777777" w:rsidTr="002870AC">
          <w:tc>
            <w:tcPr>
              <w:tcW w:w="3284" w:type="dxa"/>
              <w:vAlign w:val="bottom"/>
            </w:tcPr>
            <w:p w14:paraId="76D0BA8A" w14:textId="77777777" w:rsidR="0070161C" w:rsidRPr="00FC660F" w:rsidRDefault="0070161C" w:rsidP="00BB3EF6">
              <w:pPr>
                <w:tabs>
                  <w:tab w:val="left" w:pos="849"/>
                </w:tabs>
                <w:spacing w:before="240" w:after="0"/>
                <w:jc w:val="left"/>
                <w:rPr>
                  <w:rFonts w:cs="Arial"/>
                  <w:sz w:val="20"/>
                </w:rPr>
              </w:pPr>
              <w:r>
                <w:rPr>
                  <w:rFonts w:cs="Arial"/>
                  <w:noProof/>
                  <w:sz w:val="20"/>
                  <w:lang w:eastAsia="en-GB" w:bidi="ar-SA"/>
                </w:rPr>
                <w:drawing>
                  <wp:inline distT="0" distB="0" distL="0" distR="0" wp14:anchorId="25F08B2A" wp14:editId="18178561">
                    <wp:extent cx="1548000" cy="338400"/>
                    <wp:effectExtent l="0" t="0" r="0" b="5080"/>
                    <wp:docPr id="15" name="Picture 1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DocFooter.png"/>
                            <pic:cNvPicPr/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48000" cy="3384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046" w:type="dxa"/>
              <w:vAlign w:val="bottom"/>
            </w:tcPr>
            <w:p w14:paraId="40912968" w14:textId="77777777" w:rsidR="0070161C" w:rsidRPr="009C59B8" w:rsidRDefault="0070161C" w:rsidP="002870AC">
              <w:pPr>
                <w:spacing w:after="0"/>
                <w:contextualSpacing/>
                <w:rPr>
                  <w:rFonts w:cs="Arial"/>
                  <w:sz w:val="20"/>
                  <w:szCs w:val="20"/>
                </w:rPr>
              </w:pPr>
              <w:r w:rsidRPr="009C59B8">
                <w:rPr>
                  <w:rFonts w:cs="Arial"/>
                  <w:sz w:val="20"/>
                  <w:szCs w:val="20"/>
                </w:rPr>
                <w:t xml:space="preserve">Version &amp; Status: </w:t>
              </w:r>
              <w:r>
                <w:rPr>
                  <w:rFonts w:cs="Arial"/>
                  <w:sz w:val="20"/>
                  <w:szCs w:val="20"/>
                </w:rPr>
                <w:t>Current</w:t>
              </w:r>
            </w:p>
            <w:p w14:paraId="1BEE5C91" w14:textId="77777777" w:rsidR="0070161C" w:rsidRDefault="0070161C" w:rsidP="00EF25A2">
              <w:pPr>
                <w:spacing w:after="0"/>
                <w:contextualSpacing/>
                <w:rPr>
                  <w:rFonts w:cs="Arial"/>
                  <w:sz w:val="20"/>
                  <w:szCs w:val="20"/>
                </w:rPr>
              </w:pPr>
              <w:r w:rsidRPr="009C59B8">
                <w:rPr>
                  <w:rFonts w:cs="Arial"/>
                  <w:sz w:val="20"/>
                  <w:szCs w:val="20"/>
                </w:rPr>
                <w:t xml:space="preserve">Filename: </w:t>
              </w:r>
              <w:r w:rsidRPr="00554B69">
                <w:rPr>
                  <w:rFonts w:cs="Arial"/>
                  <w:sz w:val="20"/>
                  <w:szCs w:val="20"/>
                </w:rPr>
                <w:t>Testing Progress Report</w:t>
              </w:r>
            </w:p>
            <w:p w14:paraId="2261DBBA" w14:textId="7E7AABC0" w:rsidR="0070161C" w:rsidRPr="00D35268" w:rsidRDefault="0070161C" w:rsidP="001D19A2">
              <w:pPr>
                <w:spacing w:after="0"/>
                <w:jc w:val="left"/>
                <w:rPr>
                  <w:rFonts w:cs="Arial"/>
                  <w:sz w:val="20"/>
                  <w:szCs w:val="20"/>
                </w:rPr>
              </w:pPr>
              <w:r>
                <w:rPr>
                  <w:rFonts w:cs="Arial"/>
                  <w:sz w:val="20"/>
                  <w:szCs w:val="20"/>
                </w:rPr>
                <w:t xml:space="preserve">Document Classification: </w:t>
              </w:r>
              <w:sdt>
                <w:sdtPr>
                  <w:rPr>
                    <w:rFonts w:cs="Arial"/>
                    <w:sz w:val="20"/>
                    <w:szCs w:val="20"/>
                  </w:rPr>
                  <w:alias w:val="Document Classification"/>
                  <w:tag w:val="lstDocClass"/>
                  <w:id w:val="430711032"/>
                  <w:dataBinding w:xpath="/root[1]/docClass[1]" w:storeItemID="{4CEAAAF1-CB5A-414C-9741-D82FA14FAFB7}"/>
                  <w:dropDownList>
                    <w:listItem w:displayText="Internal" w:value="Internal"/>
                    <w:listItem w:displayText="Commercial In-Confidence" w:value="Commercial In-Confidence"/>
                    <w:listItem w:displayText="Public" w:value="Public"/>
                  </w:dropDownList>
                </w:sdtPr>
                <w:sdtEndPr/>
                <w:sdtContent>
                  <w:r>
                    <w:rPr>
                      <w:rFonts w:cs="Arial"/>
                      <w:sz w:val="20"/>
                      <w:szCs w:val="20"/>
                    </w:rPr>
                    <w:t>Internal</w:t>
                  </w:r>
                </w:sdtContent>
              </w:sdt>
            </w:p>
            <w:p w14:paraId="1F373920" w14:textId="77777777" w:rsidR="0070161C" w:rsidRPr="009C59B8" w:rsidRDefault="0070161C" w:rsidP="00EF25A2">
              <w:pPr>
                <w:spacing w:after="0"/>
                <w:contextualSpacing/>
                <w:rPr>
                  <w:sz w:val="20"/>
                  <w:szCs w:val="20"/>
                </w:rPr>
              </w:pPr>
            </w:p>
          </w:tc>
          <w:tc>
            <w:tcPr>
              <w:tcW w:w="1524" w:type="dxa"/>
              <w:vAlign w:val="bottom"/>
            </w:tcPr>
            <w:p w14:paraId="24975033" w14:textId="4417A220" w:rsidR="0070161C" w:rsidRPr="009C59B8" w:rsidRDefault="0070161C" w:rsidP="002870AC">
              <w:pPr>
                <w:spacing w:after="0"/>
                <w:contextualSpacing/>
                <w:jc w:val="right"/>
                <w:rPr>
                  <w:rFonts w:cs="Arial"/>
                  <w:sz w:val="20"/>
                  <w:szCs w:val="20"/>
                </w:rPr>
              </w:pPr>
              <w:r w:rsidRPr="009C59B8">
                <w:rPr>
                  <w:sz w:val="20"/>
                  <w:szCs w:val="20"/>
                </w:rPr>
                <w:t xml:space="preserve">Page </w:t>
              </w:r>
              <w:r w:rsidRPr="009C59B8">
                <w:rPr>
                  <w:sz w:val="20"/>
                  <w:szCs w:val="20"/>
                </w:rPr>
                <w:fldChar w:fldCharType="begin"/>
              </w:r>
              <w:r w:rsidRPr="009C59B8">
                <w:rPr>
                  <w:sz w:val="20"/>
                  <w:szCs w:val="20"/>
                </w:rPr>
                <w:instrText xml:space="preserve"> PAGE </w:instrText>
              </w:r>
              <w:r w:rsidRPr="009C59B8">
                <w:rPr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9</w:t>
              </w:r>
              <w:r w:rsidRPr="009C59B8">
                <w:rPr>
                  <w:sz w:val="20"/>
                  <w:szCs w:val="20"/>
                </w:rPr>
                <w:fldChar w:fldCharType="end"/>
              </w:r>
              <w:r w:rsidRPr="009C59B8">
                <w:rPr>
                  <w:sz w:val="20"/>
                  <w:szCs w:val="20"/>
                </w:rPr>
                <w:t xml:space="preserve"> of </w:t>
              </w:r>
              <w:r w:rsidRPr="009C59B8">
                <w:rPr>
                  <w:sz w:val="20"/>
                  <w:szCs w:val="20"/>
                </w:rPr>
                <w:fldChar w:fldCharType="begin"/>
              </w:r>
              <w:r w:rsidRPr="009C59B8">
                <w:rPr>
                  <w:sz w:val="20"/>
                  <w:szCs w:val="20"/>
                </w:rPr>
                <w:instrText xml:space="preserve"> NUMPAGES </w:instrText>
              </w:r>
              <w:r w:rsidRPr="009C59B8">
                <w:rPr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11</w:t>
              </w:r>
              <w:r w:rsidRPr="009C59B8">
                <w:rPr>
                  <w:noProof/>
                  <w:sz w:val="20"/>
                  <w:szCs w:val="20"/>
                </w:rPr>
                <w:fldChar w:fldCharType="end"/>
              </w:r>
            </w:p>
          </w:tc>
        </w:tr>
      </w:tbl>
      <w:p w14:paraId="1C8EC44A" w14:textId="77777777" w:rsidR="0070161C" w:rsidRDefault="00AC5B37" w:rsidP="00621B46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9"/>
      <w:gridCol w:w="4893"/>
      <w:gridCol w:w="1486"/>
    </w:tblGrid>
    <w:tr w:rsidR="0070161C" w14:paraId="517C4499" w14:textId="77777777" w:rsidTr="004A1EDF">
      <w:tc>
        <w:tcPr>
          <w:tcW w:w="3284" w:type="dxa"/>
          <w:vAlign w:val="bottom"/>
        </w:tcPr>
        <w:p w14:paraId="783716F5" w14:textId="77777777" w:rsidR="0070161C" w:rsidRPr="00FC660F" w:rsidRDefault="0070161C" w:rsidP="004A1EDF">
          <w:pPr>
            <w:tabs>
              <w:tab w:val="left" w:pos="849"/>
            </w:tabs>
            <w:spacing w:before="240" w:after="0"/>
            <w:jc w:val="left"/>
            <w:rPr>
              <w:rFonts w:cs="Arial"/>
              <w:sz w:val="20"/>
            </w:rPr>
          </w:pPr>
          <w:r>
            <w:rPr>
              <w:rFonts w:cs="Arial"/>
              <w:noProof/>
              <w:sz w:val="20"/>
              <w:lang w:eastAsia="en-GB" w:bidi="ar-SA"/>
            </w:rPr>
            <w:drawing>
              <wp:inline distT="0" distB="0" distL="0" distR="0" wp14:anchorId="596499C7" wp14:editId="036C4256">
                <wp:extent cx="1548000" cy="338400"/>
                <wp:effectExtent l="0" t="0" r="0" b="508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cFooter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0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6" w:type="dxa"/>
          <w:vAlign w:val="bottom"/>
        </w:tcPr>
        <w:p w14:paraId="7478BBA6" w14:textId="77777777" w:rsidR="0070161C" w:rsidRPr="009C59B8" w:rsidRDefault="0070161C" w:rsidP="004A1EDF">
          <w:pPr>
            <w:spacing w:after="0"/>
            <w:contextualSpacing/>
            <w:rPr>
              <w:rFonts w:cs="Arial"/>
              <w:sz w:val="20"/>
              <w:szCs w:val="20"/>
            </w:rPr>
          </w:pPr>
          <w:r w:rsidRPr="009C59B8">
            <w:rPr>
              <w:rFonts w:cs="Arial"/>
              <w:sz w:val="20"/>
              <w:szCs w:val="20"/>
            </w:rPr>
            <w:t xml:space="preserve">Version &amp; Status: </w:t>
          </w:r>
          <w:r>
            <w:rPr>
              <w:rFonts w:cs="Arial"/>
              <w:sz w:val="20"/>
              <w:szCs w:val="20"/>
            </w:rPr>
            <w:t>Current Week</w:t>
          </w:r>
        </w:p>
        <w:p w14:paraId="56C3B8E1" w14:textId="77777777" w:rsidR="0070161C" w:rsidRDefault="0070161C" w:rsidP="004A1EDF">
          <w:pPr>
            <w:spacing w:after="0"/>
            <w:contextualSpacing/>
            <w:rPr>
              <w:rFonts w:cs="Arial"/>
              <w:sz w:val="20"/>
              <w:szCs w:val="20"/>
            </w:rPr>
          </w:pPr>
          <w:r w:rsidRPr="009C59B8">
            <w:rPr>
              <w:rFonts w:cs="Arial"/>
              <w:sz w:val="20"/>
              <w:szCs w:val="20"/>
            </w:rPr>
            <w:t xml:space="preserve">Filename: </w:t>
          </w:r>
          <w:r w:rsidRPr="00554B69">
            <w:rPr>
              <w:rFonts w:cs="Arial"/>
              <w:sz w:val="20"/>
              <w:szCs w:val="20"/>
            </w:rPr>
            <w:t>Internal Testing Progress Report</w:t>
          </w:r>
        </w:p>
        <w:p w14:paraId="2D986708" w14:textId="1F82329E" w:rsidR="0070161C" w:rsidRPr="00D35268" w:rsidRDefault="0070161C" w:rsidP="001D19A2">
          <w:pPr>
            <w:spacing w:after="0"/>
            <w:jc w:val="lef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Document Classification: </w:t>
          </w:r>
          <w:sdt>
            <w:sdtPr>
              <w:rPr>
                <w:rFonts w:cs="Arial"/>
                <w:sz w:val="20"/>
                <w:szCs w:val="20"/>
              </w:rPr>
              <w:alias w:val="Document Classification"/>
              <w:tag w:val="lstDocClass"/>
              <w:id w:val="214476088"/>
              <w:dataBinding w:xpath="/root[1]/docClass[1]" w:storeItemID="{4CEAAAF1-CB5A-414C-9741-D82FA14FAFB7}"/>
              <w:dropDownList>
                <w:listItem w:displayText="Internal" w:value="Internal"/>
                <w:listItem w:displayText="Commercial In-Confidence" w:value="Commercial In-Confidence"/>
                <w:listItem w:displayText="Public" w:value="Public"/>
              </w:dropDownList>
            </w:sdtPr>
            <w:sdtEndPr/>
            <w:sdtContent>
              <w:r>
                <w:rPr>
                  <w:rFonts w:cs="Arial"/>
                  <w:sz w:val="20"/>
                  <w:szCs w:val="20"/>
                </w:rPr>
                <w:t>Internal</w:t>
              </w:r>
            </w:sdtContent>
          </w:sdt>
        </w:p>
        <w:p w14:paraId="4AB568D6" w14:textId="77777777" w:rsidR="0070161C" w:rsidRPr="009C59B8" w:rsidRDefault="0070161C" w:rsidP="004A1EDF">
          <w:pPr>
            <w:spacing w:after="0"/>
            <w:contextualSpacing/>
            <w:rPr>
              <w:sz w:val="20"/>
              <w:szCs w:val="20"/>
            </w:rPr>
          </w:pPr>
        </w:p>
      </w:tc>
      <w:tc>
        <w:tcPr>
          <w:tcW w:w="1524" w:type="dxa"/>
          <w:vAlign w:val="bottom"/>
        </w:tcPr>
        <w:p w14:paraId="2C83A5CC" w14:textId="77777777" w:rsidR="0070161C" w:rsidRPr="009C59B8" w:rsidRDefault="0070161C" w:rsidP="004A1EDF">
          <w:pPr>
            <w:spacing w:after="0"/>
            <w:contextualSpacing/>
            <w:jc w:val="right"/>
            <w:rPr>
              <w:rFonts w:cs="Arial"/>
              <w:sz w:val="20"/>
              <w:szCs w:val="20"/>
            </w:rPr>
          </w:pPr>
          <w:r w:rsidRPr="009C59B8">
            <w:rPr>
              <w:sz w:val="20"/>
              <w:szCs w:val="20"/>
            </w:rPr>
            <w:t xml:space="preserve">Page </w:t>
          </w:r>
          <w:r w:rsidRPr="009C59B8">
            <w:rPr>
              <w:sz w:val="20"/>
              <w:szCs w:val="20"/>
            </w:rPr>
            <w:fldChar w:fldCharType="begin"/>
          </w:r>
          <w:r w:rsidRPr="009C59B8">
            <w:rPr>
              <w:sz w:val="20"/>
              <w:szCs w:val="20"/>
            </w:rPr>
            <w:instrText xml:space="preserve"> PAGE </w:instrText>
          </w:r>
          <w:r w:rsidRPr="009C59B8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10</w:t>
          </w:r>
          <w:r w:rsidRPr="009C59B8">
            <w:rPr>
              <w:sz w:val="20"/>
              <w:szCs w:val="20"/>
            </w:rPr>
            <w:fldChar w:fldCharType="end"/>
          </w:r>
          <w:r w:rsidRPr="009C59B8">
            <w:rPr>
              <w:sz w:val="20"/>
              <w:szCs w:val="20"/>
            </w:rPr>
            <w:t xml:space="preserve"> of </w:t>
          </w:r>
          <w:r w:rsidRPr="009C59B8">
            <w:rPr>
              <w:sz w:val="20"/>
              <w:szCs w:val="20"/>
            </w:rPr>
            <w:fldChar w:fldCharType="begin"/>
          </w:r>
          <w:r w:rsidRPr="009C59B8">
            <w:rPr>
              <w:sz w:val="20"/>
              <w:szCs w:val="20"/>
            </w:rPr>
            <w:instrText xml:space="preserve"> NUMPAGES </w:instrText>
          </w:r>
          <w:r w:rsidRPr="009C59B8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11</w:t>
          </w:r>
          <w:r w:rsidRPr="009C59B8">
            <w:rPr>
              <w:noProof/>
              <w:sz w:val="20"/>
              <w:szCs w:val="20"/>
            </w:rPr>
            <w:fldChar w:fldCharType="end"/>
          </w:r>
          <w:bookmarkStart w:id="1" w:name="_Toc53757186"/>
        </w:p>
      </w:tc>
    </w:tr>
    <w:bookmarkEnd w:id="1"/>
  </w:tbl>
  <w:p w14:paraId="276071FB" w14:textId="77777777" w:rsidR="0070161C" w:rsidRPr="00F13E4A" w:rsidRDefault="0070161C" w:rsidP="00F13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4B7A6" w14:textId="77777777" w:rsidR="0070161C" w:rsidRDefault="0070161C" w:rsidP="0098442B">
      <w:r>
        <w:separator/>
      </w:r>
    </w:p>
  </w:footnote>
  <w:footnote w:type="continuationSeparator" w:id="0">
    <w:p w14:paraId="180D42F5" w14:textId="77777777" w:rsidR="0070161C" w:rsidRDefault="0070161C" w:rsidP="00984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AFC8FD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197DDE"/>
    <w:multiLevelType w:val="multilevel"/>
    <w:tmpl w:val="F7DA273E"/>
    <w:lvl w:ilvl="0">
      <w:start w:val="1"/>
      <w:numFmt w:val="decimal"/>
      <w:pStyle w:val="CSTH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CSTH2"/>
      <w:lvlText w:val="%1.%2"/>
      <w:lvlJc w:val="left"/>
      <w:pPr>
        <w:tabs>
          <w:tab w:val="num" w:pos="1026"/>
        </w:tabs>
        <w:ind w:left="1026" w:hanging="576"/>
      </w:pPr>
      <w:rPr>
        <w:rFonts w:hint="eastAsia"/>
      </w:rPr>
    </w:lvl>
    <w:lvl w:ilvl="2">
      <w:start w:val="1"/>
      <w:numFmt w:val="decimal"/>
      <w:pStyle w:val="CSTH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594351E"/>
    <w:multiLevelType w:val="multilevel"/>
    <w:tmpl w:val="FED86018"/>
    <w:styleLink w:val="WWNum8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ABA2D5C"/>
    <w:multiLevelType w:val="multilevel"/>
    <w:tmpl w:val="0809001D"/>
    <w:styleLink w:val="bullet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2060"/>
        <w:sz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BCD700F"/>
    <w:multiLevelType w:val="multilevel"/>
    <w:tmpl w:val="73BA1E5E"/>
    <w:styleLink w:val="WWNum94"/>
    <w:lvl w:ilvl="0">
      <w:numFmt w:val="bullet"/>
      <w:lvlText w:val=""/>
      <w:lvlJc w:val="left"/>
      <w:pPr>
        <w:ind w:left="73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5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7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9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1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3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5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7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91" w:hanging="360"/>
      </w:pPr>
      <w:rPr>
        <w:rFonts w:ascii="Wingdings" w:hAnsi="Wingdings"/>
      </w:rPr>
    </w:lvl>
  </w:abstractNum>
  <w:abstractNum w:abstractNumId="5" w15:restartNumberingAfterBreak="0">
    <w:nsid w:val="0DE66359"/>
    <w:multiLevelType w:val="multilevel"/>
    <w:tmpl w:val="2A846F90"/>
    <w:styleLink w:val="WWNum107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A2A23"/>
    <w:multiLevelType w:val="hybridMultilevel"/>
    <w:tmpl w:val="9E26B634"/>
    <w:lvl w:ilvl="0" w:tplc="04090001">
      <w:start w:val="1"/>
      <w:numFmt w:val="bullet"/>
      <w:pStyle w:val="Bullet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E28DC"/>
    <w:multiLevelType w:val="multilevel"/>
    <w:tmpl w:val="84C2AB10"/>
    <w:styleLink w:val="WWNum73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8663B2F"/>
    <w:multiLevelType w:val="multilevel"/>
    <w:tmpl w:val="5DBEC97E"/>
    <w:styleLink w:val="WWNum110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E64A2"/>
    <w:multiLevelType w:val="multilevel"/>
    <w:tmpl w:val="ACAA78FC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1C910CDF"/>
    <w:multiLevelType w:val="multilevel"/>
    <w:tmpl w:val="E0F2493E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1DC5584E"/>
    <w:multiLevelType w:val="singleLevel"/>
    <w:tmpl w:val="08090011"/>
    <w:lvl w:ilvl="0">
      <w:numFmt w:val="decimal"/>
      <w:pStyle w:val="indentbullet"/>
      <w:lvlText w:val=""/>
      <w:lvlJc w:val="left"/>
    </w:lvl>
  </w:abstractNum>
  <w:abstractNum w:abstractNumId="12" w15:restartNumberingAfterBreak="0">
    <w:nsid w:val="207E353F"/>
    <w:multiLevelType w:val="multilevel"/>
    <w:tmpl w:val="F300FE60"/>
    <w:styleLink w:val="WWNum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34A0370"/>
    <w:multiLevelType w:val="hybridMultilevel"/>
    <w:tmpl w:val="D7C091E2"/>
    <w:lvl w:ilvl="0" w:tplc="182E23E6">
      <w:numFmt w:val="decimal"/>
      <w:pStyle w:val="MRABulletList"/>
      <w:lvlText w:val=""/>
      <w:lvlJc w:val="left"/>
    </w:lvl>
    <w:lvl w:ilvl="1" w:tplc="08090003">
      <w:numFmt w:val="decimal"/>
      <w:lvlText w:val=""/>
      <w:lvlJc w:val="left"/>
    </w:lvl>
    <w:lvl w:ilvl="2" w:tplc="08090005">
      <w:numFmt w:val="decimal"/>
      <w:lvlText w:val=""/>
      <w:lvlJc w:val="left"/>
    </w:lvl>
    <w:lvl w:ilvl="3" w:tplc="08090001">
      <w:numFmt w:val="decimal"/>
      <w:lvlText w:val=""/>
      <w:lvlJc w:val="left"/>
    </w:lvl>
    <w:lvl w:ilvl="4" w:tplc="08090003">
      <w:numFmt w:val="decimal"/>
      <w:lvlText w:val=""/>
      <w:lvlJc w:val="left"/>
    </w:lvl>
    <w:lvl w:ilvl="5" w:tplc="08090005">
      <w:numFmt w:val="decimal"/>
      <w:lvlText w:val=""/>
      <w:lvlJc w:val="left"/>
    </w:lvl>
    <w:lvl w:ilvl="6" w:tplc="08090001">
      <w:numFmt w:val="decimal"/>
      <w:lvlText w:val=""/>
      <w:lvlJc w:val="left"/>
    </w:lvl>
    <w:lvl w:ilvl="7" w:tplc="08090003">
      <w:numFmt w:val="decimal"/>
      <w:lvlText w:val=""/>
      <w:lvlJc w:val="left"/>
    </w:lvl>
    <w:lvl w:ilvl="8" w:tplc="08090005">
      <w:numFmt w:val="decimal"/>
      <w:lvlText w:val=""/>
      <w:lvlJc w:val="left"/>
    </w:lvl>
  </w:abstractNum>
  <w:abstractNum w:abstractNumId="14" w15:restartNumberingAfterBreak="0">
    <w:nsid w:val="25C82F50"/>
    <w:multiLevelType w:val="multilevel"/>
    <w:tmpl w:val="7D5A7FA8"/>
    <w:styleLink w:val="WWNum106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007F2"/>
    <w:multiLevelType w:val="multilevel"/>
    <w:tmpl w:val="1250E2AE"/>
    <w:styleLink w:val="WWNum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931759"/>
    <w:multiLevelType w:val="multilevel"/>
    <w:tmpl w:val="AE5A5C94"/>
    <w:styleLink w:val="WWNum1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2F836046"/>
    <w:multiLevelType w:val="multilevel"/>
    <w:tmpl w:val="36FCA8C6"/>
    <w:styleLink w:val="WWNum5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A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2431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8" w15:restartNumberingAfterBreak="0">
    <w:nsid w:val="2FE4020E"/>
    <w:multiLevelType w:val="multilevel"/>
    <w:tmpl w:val="0D2A810A"/>
    <w:styleLink w:val="WWNum109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B6709"/>
    <w:multiLevelType w:val="multilevel"/>
    <w:tmpl w:val="092C4BE2"/>
    <w:styleLink w:val="WWNum8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375C1475"/>
    <w:multiLevelType w:val="multilevel"/>
    <w:tmpl w:val="E5CA38A6"/>
    <w:styleLink w:val="WWNum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39361439"/>
    <w:multiLevelType w:val="multilevel"/>
    <w:tmpl w:val="465EF32E"/>
    <w:styleLink w:val="StyleBullet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F0F571E"/>
    <w:multiLevelType w:val="multilevel"/>
    <w:tmpl w:val="E542ABC6"/>
    <w:styleLink w:val="WWNum115"/>
    <w:lvl w:ilvl="0">
      <w:start w:val="1"/>
      <w:numFmt w:val="lowerLetter"/>
      <w:lvlText w:val="%1)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40391EAF"/>
    <w:multiLevelType w:val="multilevel"/>
    <w:tmpl w:val="B39A9682"/>
    <w:styleLink w:val="WWNum8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444C51FA"/>
    <w:multiLevelType w:val="hybridMultilevel"/>
    <w:tmpl w:val="110C4D8A"/>
    <w:lvl w:ilvl="0" w:tplc="3AE02B7A">
      <w:numFmt w:val="decimal"/>
      <w:lvlText w:val=""/>
      <w:lvlJc w:val="left"/>
    </w:lvl>
    <w:lvl w:ilvl="1" w:tplc="74788DEA">
      <w:numFmt w:val="decimal"/>
      <w:pStyle w:val="Number"/>
      <w:lvlText w:val=""/>
      <w:lvlJc w:val="left"/>
    </w:lvl>
    <w:lvl w:ilvl="2" w:tplc="AAF0501C">
      <w:numFmt w:val="decimal"/>
      <w:lvlText w:val=""/>
      <w:lvlJc w:val="left"/>
    </w:lvl>
    <w:lvl w:ilvl="3" w:tplc="A0D0D36E">
      <w:numFmt w:val="decimal"/>
      <w:lvlText w:val=""/>
      <w:lvlJc w:val="left"/>
    </w:lvl>
    <w:lvl w:ilvl="4" w:tplc="BF6068DA">
      <w:numFmt w:val="decimal"/>
      <w:lvlText w:val=""/>
      <w:lvlJc w:val="left"/>
    </w:lvl>
    <w:lvl w:ilvl="5" w:tplc="F83A7198">
      <w:numFmt w:val="decimal"/>
      <w:lvlText w:val=""/>
      <w:lvlJc w:val="left"/>
    </w:lvl>
    <w:lvl w:ilvl="6" w:tplc="352409FE">
      <w:numFmt w:val="decimal"/>
      <w:lvlText w:val=""/>
      <w:lvlJc w:val="left"/>
    </w:lvl>
    <w:lvl w:ilvl="7" w:tplc="AA342752">
      <w:numFmt w:val="decimal"/>
      <w:lvlText w:val=""/>
      <w:lvlJc w:val="left"/>
    </w:lvl>
    <w:lvl w:ilvl="8" w:tplc="C414C49A">
      <w:numFmt w:val="decimal"/>
      <w:lvlText w:val=""/>
      <w:lvlJc w:val="left"/>
    </w:lvl>
  </w:abstractNum>
  <w:abstractNum w:abstractNumId="25" w15:restartNumberingAfterBreak="0">
    <w:nsid w:val="47DE574C"/>
    <w:multiLevelType w:val="multilevel"/>
    <w:tmpl w:val="A82AF65A"/>
    <w:styleLink w:val="WWNum114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324AD"/>
    <w:multiLevelType w:val="multilevel"/>
    <w:tmpl w:val="64B8429E"/>
    <w:styleLink w:val="WWNum53"/>
    <w:lvl w:ilvl="0">
      <w:start w:val="1"/>
      <w:numFmt w:val="lowerLetter"/>
      <w:lvlText w:val="%1)"/>
      <w:lvlJc w:val="left"/>
      <w:pPr>
        <w:ind w:left="371" w:hanging="360"/>
      </w:pPr>
    </w:lvl>
    <w:lvl w:ilvl="1">
      <w:start w:val="1"/>
      <w:numFmt w:val="lowerRoman"/>
      <w:lvlText w:val="%2."/>
      <w:lvlJc w:val="right"/>
      <w:pPr>
        <w:ind w:left="1091" w:hanging="360"/>
      </w:pPr>
    </w:lvl>
    <w:lvl w:ilvl="2">
      <w:start w:val="1"/>
      <w:numFmt w:val="decimal"/>
      <w:lvlText w:val="%3."/>
      <w:lvlJc w:val="left"/>
      <w:pPr>
        <w:ind w:left="1991" w:hanging="360"/>
      </w:pPr>
    </w:lvl>
    <w:lvl w:ilvl="3">
      <w:start w:val="1"/>
      <w:numFmt w:val="decimal"/>
      <w:lvlText w:val="%4."/>
      <w:lvlJc w:val="left"/>
      <w:pPr>
        <w:ind w:left="2531" w:hanging="360"/>
      </w:pPr>
    </w:lvl>
    <w:lvl w:ilvl="4">
      <w:start w:val="1"/>
      <w:numFmt w:val="lowerLetter"/>
      <w:lvlText w:val="%5."/>
      <w:lvlJc w:val="left"/>
      <w:pPr>
        <w:ind w:left="3251" w:hanging="360"/>
      </w:pPr>
    </w:lvl>
    <w:lvl w:ilvl="5">
      <w:start w:val="1"/>
      <w:numFmt w:val="lowerRoman"/>
      <w:lvlText w:val="%6."/>
      <w:lvlJc w:val="right"/>
      <w:pPr>
        <w:ind w:left="3971" w:hanging="180"/>
      </w:pPr>
    </w:lvl>
    <w:lvl w:ilvl="6">
      <w:start w:val="1"/>
      <w:numFmt w:val="decimal"/>
      <w:lvlText w:val="%7."/>
      <w:lvlJc w:val="left"/>
      <w:pPr>
        <w:ind w:left="4691" w:hanging="360"/>
      </w:pPr>
    </w:lvl>
    <w:lvl w:ilvl="7">
      <w:start w:val="1"/>
      <w:numFmt w:val="lowerLetter"/>
      <w:lvlText w:val="%8."/>
      <w:lvlJc w:val="left"/>
      <w:pPr>
        <w:ind w:left="5411" w:hanging="360"/>
      </w:pPr>
    </w:lvl>
    <w:lvl w:ilvl="8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57632AF8"/>
    <w:multiLevelType w:val="multilevel"/>
    <w:tmpl w:val="0809001D"/>
    <w:numStyleLink w:val="bulletList"/>
  </w:abstractNum>
  <w:abstractNum w:abstractNumId="28" w15:restartNumberingAfterBreak="0">
    <w:nsid w:val="5B8D6706"/>
    <w:multiLevelType w:val="multilevel"/>
    <w:tmpl w:val="5BDED18E"/>
    <w:styleLink w:val="WWNum60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9" w15:restartNumberingAfterBreak="0">
    <w:nsid w:val="5C6315D0"/>
    <w:multiLevelType w:val="multilevel"/>
    <w:tmpl w:val="16E0E47A"/>
    <w:styleLink w:val="WWNum5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60BC6253"/>
    <w:multiLevelType w:val="multilevel"/>
    <w:tmpl w:val="CEFEA6AE"/>
    <w:styleLink w:val="WWNum10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25227B0"/>
    <w:multiLevelType w:val="multilevel"/>
    <w:tmpl w:val="95229E2E"/>
    <w:styleLink w:val="WWNum117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lowerLetter"/>
      <w:lvlText w:val="%3)"/>
      <w:lvlJc w:val="right"/>
      <w:pPr>
        <w:ind w:left="1440" w:hanging="720"/>
      </w:pPr>
    </w:lvl>
    <w:lvl w:ilvl="3">
      <w:start w:val="1"/>
      <w:numFmt w:val="lowerRoman"/>
      <w:lvlText w:val="%4)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22613A"/>
    <w:multiLevelType w:val="multilevel"/>
    <w:tmpl w:val="A2D8AA40"/>
    <w:styleLink w:val="WWNum113"/>
    <w:lvl w:ilvl="0">
      <w:start w:val="1"/>
      <w:numFmt w:val="decimal"/>
      <w:pStyle w:val="q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3" w15:restartNumberingAfterBreak="0">
    <w:nsid w:val="6C9F6997"/>
    <w:multiLevelType w:val="hybridMultilevel"/>
    <w:tmpl w:val="114861EE"/>
    <w:lvl w:ilvl="0" w:tplc="5C2C5A3A">
      <w:numFmt w:val="decimal"/>
      <w:pStyle w:val="MRANumberList"/>
      <w:lvlText w:val=""/>
      <w:lvlJc w:val="left"/>
    </w:lvl>
    <w:lvl w:ilvl="1" w:tplc="08090003">
      <w:numFmt w:val="decimal"/>
      <w:lvlText w:val=""/>
      <w:lvlJc w:val="left"/>
    </w:lvl>
    <w:lvl w:ilvl="2" w:tplc="08090005">
      <w:numFmt w:val="decimal"/>
      <w:lvlText w:val=""/>
      <w:lvlJc w:val="left"/>
    </w:lvl>
    <w:lvl w:ilvl="3" w:tplc="08090001">
      <w:numFmt w:val="decimal"/>
      <w:lvlText w:val=""/>
      <w:lvlJc w:val="left"/>
    </w:lvl>
    <w:lvl w:ilvl="4" w:tplc="08090003">
      <w:numFmt w:val="decimal"/>
      <w:lvlText w:val=""/>
      <w:lvlJc w:val="left"/>
    </w:lvl>
    <w:lvl w:ilvl="5" w:tplc="08090005">
      <w:numFmt w:val="decimal"/>
      <w:lvlText w:val=""/>
      <w:lvlJc w:val="left"/>
    </w:lvl>
    <w:lvl w:ilvl="6" w:tplc="08090001">
      <w:numFmt w:val="decimal"/>
      <w:lvlText w:val=""/>
      <w:lvlJc w:val="left"/>
    </w:lvl>
    <w:lvl w:ilvl="7" w:tplc="08090003">
      <w:numFmt w:val="decimal"/>
      <w:lvlText w:val=""/>
      <w:lvlJc w:val="left"/>
    </w:lvl>
    <w:lvl w:ilvl="8" w:tplc="08090005">
      <w:numFmt w:val="decimal"/>
      <w:lvlText w:val=""/>
      <w:lvlJc w:val="left"/>
    </w:lvl>
  </w:abstractNum>
  <w:abstractNum w:abstractNumId="34" w15:restartNumberingAfterBreak="0">
    <w:nsid w:val="6D825AC9"/>
    <w:multiLevelType w:val="multilevel"/>
    <w:tmpl w:val="30989C54"/>
    <w:styleLink w:val="WWNum6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6EE6311B"/>
    <w:multiLevelType w:val="multilevel"/>
    <w:tmpl w:val="81DEBE72"/>
    <w:lvl w:ilvl="0">
      <w:numFmt w:val="decimal"/>
      <w:pStyle w:val="3digit4"/>
      <w:lvlText w:val=""/>
      <w:lvlJc w:val="left"/>
    </w:lvl>
    <w:lvl w:ilvl="1">
      <w:numFmt w:val="decimal"/>
      <w:pStyle w:val="Indent1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F7F3A8F"/>
    <w:multiLevelType w:val="multilevel"/>
    <w:tmpl w:val="9E7A511C"/>
    <w:styleLink w:val="WWNum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7" w15:restartNumberingAfterBreak="0">
    <w:nsid w:val="715B08CB"/>
    <w:multiLevelType w:val="multilevel"/>
    <w:tmpl w:val="EA7C4A46"/>
    <w:styleLink w:val="WWNum10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75E07687"/>
    <w:multiLevelType w:val="multilevel"/>
    <w:tmpl w:val="F29E480C"/>
    <w:styleLink w:val="WWNum6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6B24D35"/>
    <w:multiLevelType w:val="multilevel"/>
    <w:tmpl w:val="5A38738A"/>
    <w:styleLink w:val="WWNum3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 w15:restartNumberingAfterBreak="0">
    <w:nsid w:val="7A304707"/>
    <w:multiLevelType w:val="multilevel"/>
    <w:tmpl w:val="19DA16CE"/>
    <w:styleLink w:val="WWNum2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1" w15:restartNumberingAfterBreak="0">
    <w:nsid w:val="7BBB09C0"/>
    <w:multiLevelType w:val="hybridMultilevel"/>
    <w:tmpl w:val="7D326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D5F9B"/>
    <w:multiLevelType w:val="multilevel"/>
    <w:tmpl w:val="0750EA6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7E4D23D3"/>
    <w:multiLevelType w:val="multilevel"/>
    <w:tmpl w:val="41EC604E"/>
    <w:styleLink w:val="WWNum1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 w15:restartNumberingAfterBreak="0">
    <w:nsid w:val="7EC1029C"/>
    <w:multiLevelType w:val="multilevel"/>
    <w:tmpl w:val="9FA4F5DA"/>
    <w:styleLink w:val="WWNum112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9"/>
  </w:num>
  <w:num w:numId="3">
    <w:abstractNumId w:val="38"/>
  </w:num>
  <w:num w:numId="4">
    <w:abstractNumId w:val="15"/>
  </w:num>
  <w:num w:numId="5">
    <w:abstractNumId w:val="26"/>
  </w:num>
  <w:num w:numId="6">
    <w:abstractNumId w:val="44"/>
  </w:num>
  <w:num w:numId="7">
    <w:abstractNumId w:val="14"/>
  </w:num>
  <w:num w:numId="8">
    <w:abstractNumId w:val="37"/>
  </w:num>
  <w:num w:numId="9">
    <w:abstractNumId w:val="34"/>
  </w:num>
  <w:num w:numId="10">
    <w:abstractNumId w:val="29"/>
  </w:num>
  <w:num w:numId="11">
    <w:abstractNumId w:val="28"/>
  </w:num>
  <w:num w:numId="12">
    <w:abstractNumId w:val="30"/>
  </w:num>
  <w:num w:numId="13">
    <w:abstractNumId w:val="2"/>
  </w:num>
  <w:num w:numId="14">
    <w:abstractNumId w:val="4"/>
  </w:num>
  <w:num w:numId="15">
    <w:abstractNumId w:val="12"/>
  </w:num>
  <w:num w:numId="16">
    <w:abstractNumId w:val="10"/>
  </w:num>
  <w:num w:numId="17">
    <w:abstractNumId w:val="5"/>
  </w:num>
  <w:num w:numId="18">
    <w:abstractNumId w:val="20"/>
  </w:num>
  <w:num w:numId="19">
    <w:abstractNumId w:val="32"/>
  </w:num>
  <w:num w:numId="20">
    <w:abstractNumId w:val="19"/>
  </w:num>
  <w:num w:numId="21">
    <w:abstractNumId w:val="23"/>
  </w:num>
  <w:num w:numId="22">
    <w:abstractNumId w:val="18"/>
  </w:num>
  <w:num w:numId="23">
    <w:abstractNumId w:val="36"/>
  </w:num>
  <w:num w:numId="24">
    <w:abstractNumId w:val="7"/>
  </w:num>
  <w:num w:numId="25">
    <w:abstractNumId w:val="8"/>
  </w:num>
  <w:num w:numId="26">
    <w:abstractNumId w:val="25"/>
  </w:num>
  <w:num w:numId="27">
    <w:abstractNumId w:val="22"/>
  </w:num>
  <w:num w:numId="28">
    <w:abstractNumId w:val="16"/>
  </w:num>
  <w:num w:numId="29">
    <w:abstractNumId w:val="43"/>
  </w:num>
  <w:num w:numId="30">
    <w:abstractNumId w:val="40"/>
  </w:num>
  <w:num w:numId="31">
    <w:abstractNumId w:val="9"/>
  </w:num>
  <w:num w:numId="32">
    <w:abstractNumId w:val="31"/>
  </w:num>
  <w:num w:numId="33">
    <w:abstractNumId w:val="42"/>
  </w:num>
  <w:num w:numId="34">
    <w:abstractNumId w:val="6"/>
  </w:num>
  <w:num w:numId="35">
    <w:abstractNumId w:val="1"/>
  </w:num>
  <w:num w:numId="36">
    <w:abstractNumId w:val="11"/>
  </w:num>
  <w:num w:numId="37">
    <w:abstractNumId w:val="35"/>
  </w:num>
  <w:num w:numId="38">
    <w:abstractNumId w:val="0"/>
  </w:num>
  <w:num w:numId="39">
    <w:abstractNumId w:val="24"/>
  </w:num>
  <w:num w:numId="40">
    <w:abstractNumId w:val="21"/>
  </w:num>
  <w:num w:numId="41">
    <w:abstractNumId w:val="33"/>
  </w:num>
  <w:num w:numId="42">
    <w:abstractNumId w:val="13"/>
  </w:num>
  <w:num w:numId="43">
    <w:abstractNumId w:val="3"/>
  </w:num>
  <w:num w:numId="44">
    <w:abstractNumId w:val="27"/>
  </w:num>
  <w:num w:numId="45">
    <w:abstractNumId w:val="41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41"/>
    <w:rsid w:val="000005FB"/>
    <w:rsid w:val="00000F80"/>
    <w:rsid w:val="000010F2"/>
    <w:rsid w:val="0000134A"/>
    <w:rsid w:val="00001CE0"/>
    <w:rsid w:val="00002417"/>
    <w:rsid w:val="00002BC7"/>
    <w:rsid w:val="00002C01"/>
    <w:rsid w:val="00002E1F"/>
    <w:rsid w:val="000031CA"/>
    <w:rsid w:val="00003E07"/>
    <w:rsid w:val="00004530"/>
    <w:rsid w:val="000046D3"/>
    <w:rsid w:val="00005721"/>
    <w:rsid w:val="0000620C"/>
    <w:rsid w:val="00006802"/>
    <w:rsid w:val="000111FF"/>
    <w:rsid w:val="00013553"/>
    <w:rsid w:val="00013615"/>
    <w:rsid w:val="00013CA8"/>
    <w:rsid w:val="00014CC7"/>
    <w:rsid w:val="00014E8C"/>
    <w:rsid w:val="000151AC"/>
    <w:rsid w:val="00015739"/>
    <w:rsid w:val="00016274"/>
    <w:rsid w:val="00016ABA"/>
    <w:rsid w:val="00016F4C"/>
    <w:rsid w:val="00017AEE"/>
    <w:rsid w:val="00017C54"/>
    <w:rsid w:val="00017D5A"/>
    <w:rsid w:val="000213FA"/>
    <w:rsid w:val="0002159A"/>
    <w:rsid w:val="00021FB9"/>
    <w:rsid w:val="000246C5"/>
    <w:rsid w:val="0002549D"/>
    <w:rsid w:val="00026B71"/>
    <w:rsid w:val="00026DA9"/>
    <w:rsid w:val="00026F51"/>
    <w:rsid w:val="00027610"/>
    <w:rsid w:val="00030AB3"/>
    <w:rsid w:val="00030F45"/>
    <w:rsid w:val="00032988"/>
    <w:rsid w:val="00033385"/>
    <w:rsid w:val="000333FA"/>
    <w:rsid w:val="00034077"/>
    <w:rsid w:val="0003410E"/>
    <w:rsid w:val="000361B3"/>
    <w:rsid w:val="00036AEB"/>
    <w:rsid w:val="000379FF"/>
    <w:rsid w:val="00040568"/>
    <w:rsid w:val="000410FD"/>
    <w:rsid w:val="00041828"/>
    <w:rsid w:val="00042994"/>
    <w:rsid w:val="00043950"/>
    <w:rsid w:val="00044C4F"/>
    <w:rsid w:val="00046D4A"/>
    <w:rsid w:val="00046E90"/>
    <w:rsid w:val="00047093"/>
    <w:rsid w:val="0004715C"/>
    <w:rsid w:val="00047405"/>
    <w:rsid w:val="000477D6"/>
    <w:rsid w:val="00047982"/>
    <w:rsid w:val="00047B02"/>
    <w:rsid w:val="0005018B"/>
    <w:rsid w:val="0005065E"/>
    <w:rsid w:val="00050C65"/>
    <w:rsid w:val="000521EC"/>
    <w:rsid w:val="0005224F"/>
    <w:rsid w:val="00052639"/>
    <w:rsid w:val="000527F8"/>
    <w:rsid w:val="0005297B"/>
    <w:rsid w:val="00053B5E"/>
    <w:rsid w:val="000542F5"/>
    <w:rsid w:val="00055254"/>
    <w:rsid w:val="00055336"/>
    <w:rsid w:val="0005549E"/>
    <w:rsid w:val="0005551C"/>
    <w:rsid w:val="000609C7"/>
    <w:rsid w:val="00061524"/>
    <w:rsid w:val="00062E2C"/>
    <w:rsid w:val="0006441C"/>
    <w:rsid w:val="00064BA7"/>
    <w:rsid w:val="00064F1E"/>
    <w:rsid w:val="00065AE6"/>
    <w:rsid w:val="000660F7"/>
    <w:rsid w:val="0006616E"/>
    <w:rsid w:val="00066D4D"/>
    <w:rsid w:val="000678D1"/>
    <w:rsid w:val="00070458"/>
    <w:rsid w:val="00070805"/>
    <w:rsid w:val="00071D40"/>
    <w:rsid w:val="000729EF"/>
    <w:rsid w:val="00072A98"/>
    <w:rsid w:val="00072C9D"/>
    <w:rsid w:val="000737D0"/>
    <w:rsid w:val="00073B96"/>
    <w:rsid w:val="00074412"/>
    <w:rsid w:val="0007496C"/>
    <w:rsid w:val="00075D14"/>
    <w:rsid w:val="0007651A"/>
    <w:rsid w:val="000806AC"/>
    <w:rsid w:val="00080E1B"/>
    <w:rsid w:val="000822AD"/>
    <w:rsid w:val="00083E57"/>
    <w:rsid w:val="00083F21"/>
    <w:rsid w:val="00084DBC"/>
    <w:rsid w:val="00084FE3"/>
    <w:rsid w:val="000855DC"/>
    <w:rsid w:val="00086248"/>
    <w:rsid w:val="00086BCC"/>
    <w:rsid w:val="000872C2"/>
    <w:rsid w:val="000879A5"/>
    <w:rsid w:val="000907B9"/>
    <w:rsid w:val="00090B7C"/>
    <w:rsid w:val="000936CD"/>
    <w:rsid w:val="000945D8"/>
    <w:rsid w:val="00094BD9"/>
    <w:rsid w:val="00094CDB"/>
    <w:rsid w:val="00096446"/>
    <w:rsid w:val="00097ADF"/>
    <w:rsid w:val="000A0244"/>
    <w:rsid w:val="000A146E"/>
    <w:rsid w:val="000A25B4"/>
    <w:rsid w:val="000A2D7D"/>
    <w:rsid w:val="000A3122"/>
    <w:rsid w:val="000A433A"/>
    <w:rsid w:val="000A4874"/>
    <w:rsid w:val="000A4B8D"/>
    <w:rsid w:val="000A4E99"/>
    <w:rsid w:val="000A5829"/>
    <w:rsid w:val="000A61A2"/>
    <w:rsid w:val="000A69E0"/>
    <w:rsid w:val="000A7193"/>
    <w:rsid w:val="000A721C"/>
    <w:rsid w:val="000B0BF1"/>
    <w:rsid w:val="000B10F9"/>
    <w:rsid w:val="000B1993"/>
    <w:rsid w:val="000B1C3F"/>
    <w:rsid w:val="000B23FC"/>
    <w:rsid w:val="000B471E"/>
    <w:rsid w:val="000B503F"/>
    <w:rsid w:val="000B504F"/>
    <w:rsid w:val="000B5889"/>
    <w:rsid w:val="000B5BCE"/>
    <w:rsid w:val="000B632B"/>
    <w:rsid w:val="000B6773"/>
    <w:rsid w:val="000B6DB1"/>
    <w:rsid w:val="000C172D"/>
    <w:rsid w:val="000C26EA"/>
    <w:rsid w:val="000C2BC7"/>
    <w:rsid w:val="000C2F1A"/>
    <w:rsid w:val="000C30F3"/>
    <w:rsid w:val="000C37C6"/>
    <w:rsid w:val="000C4697"/>
    <w:rsid w:val="000C6841"/>
    <w:rsid w:val="000C7368"/>
    <w:rsid w:val="000C77AA"/>
    <w:rsid w:val="000C77C1"/>
    <w:rsid w:val="000D072F"/>
    <w:rsid w:val="000D1F96"/>
    <w:rsid w:val="000D3511"/>
    <w:rsid w:val="000D3832"/>
    <w:rsid w:val="000D4D30"/>
    <w:rsid w:val="000D5020"/>
    <w:rsid w:val="000D5336"/>
    <w:rsid w:val="000D5A1B"/>
    <w:rsid w:val="000D5DE6"/>
    <w:rsid w:val="000D5F20"/>
    <w:rsid w:val="000D62D6"/>
    <w:rsid w:val="000D696B"/>
    <w:rsid w:val="000D6C46"/>
    <w:rsid w:val="000D763E"/>
    <w:rsid w:val="000D7728"/>
    <w:rsid w:val="000E04C8"/>
    <w:rsid w:val="000E08A6"/>
    <w:rsid w:val="000E17A5"/>
    <w:rsid w:val="000E1B62"/>
    <w:rsid w:val="000E208D"/>
    <w:rsid w:val="000E2128"/>
    <w:rsid w:val="000E2231"/>
    <w:rsid w:val="000E2963"/>
    <w:rsid w:val="000E3A36"/>
    <w:rsid w:val="000E3EB7"/>
    <w:rsid w:val="000E4494"/>
    <w:rsid w:val="000E4BE6"/>
    <w:rsid w:val="000E53D3"/>
    <w:rsid w:val="000E575F"/>
    <w:rsid w:val="000E5BCA"/>
    <w:rsid w:val="000E6618"/>
    <w:rsid w:val="000E66B2"/>
    <w:rsid w:val="000E6B58"/>
    <w:rsid w:val="000E6BCF"/>
    <w:rsid w:val="000E728E"/>
    <w:rsid w:val="000F1EFB"/>
    <w:rsid w:val="000F2445"/>
    <w:rsid w:val="000F2EF7"/>
    <w:rsid w:val="000F384C"/>
    <w:rsid w:val="000F51EC"/>
    <w:rsid w:val="000F5555"/>
    <w:rsid w:val="000F55EE"/>
    <w:rsid w:val="000F712E"/>
    <w:rsid w:val="000F791A"/>
    <w:rsid w:val="000F7A07"/>
    <w:rsid w:val="000F7F15"/>
    <w:rsid w:val="0010053C"/>
    <w:rsid w:val="00100844"/>
    <w:rsid w:val="00102E7D"/>
    <w:rsid w:val="00103B7C"/>
    <w:rsid w:val="00103C0D"/>
    <w:rsid w:val="00104604"/>
    <w:rsid w:val="00104735"/>
    <w:rsid w:val="00104DDB"/>
    <w:rsid w:val="0010547D"/>
    <w:rsid w:val="0010577D"/>
    <w:rsid w:val="0010767E"/>
    <w:rsid w:val="00107904"/>
    <w:rsid w:val="001129F7"/>
    <w:rsid w:val="00113605"/>
    <w:rsid w:val="00114E86"/>
    <w:rsid w:val="00115D04"/>
    <w:rsid w:val="00116C19"/>
    <w:rsid w:val="00117B90"/>
    <w:rsid w:val="00117CC0"/>
    <w:rsid w:val="00120368"/>
    <w:rsid w:val="00120B58"/>
    <w:rsid w:val="00121680"/>
    <w:rsid w:val="001217EB"/>
    <w:rsid w:val="001236CB"/>
    <w:rsid w:val="00124537"/>
    <w:rsid w:val="001246E5"/>
    <w:rsid w:val="0012512E"/>
    <w:rsid w:val="00125402"/>
    <w:rsid w:val="00125FD7"/>
    <w:rsid w:val="001263FB"/>
    <w:rsid w:val="00126B06"/>
    <w:rsid w:val="0012707D"/>
    <w:rsid w:val="0013001D"/>
    <w:rsid w:val="00130F69"/>
    <w:rsid w:val="0013100E"/>
    <w:rsid w:val="0013308D"/>
    <w:rsid w:val="001337D5"/>
    <w:rsid w:val="00134448"/>
    <w:rsid w:val="00135616"/>
    <w:rsid w:val="001364A2"/>
    <w:rsid w:val="00136738"/>
    <w:rsid w:val="00136885"/>
    <w:rsid w:val="00136E59"/>
    <w:rsid w:val="00137373"/>
    <w:rsid w:val="00137E75"/>
    <w:rsid w:val="0014038B"/>
    <w:rsid w:val="001403AB"/>
    <w:rsid w:val="00140EA1"/>
    <w:rsid w:val="00141267"/>
    <w:rsid w:val="0014143F"/>
    <w:rsid w:val="00141EF0"/>
    <w:rsid w:val="0014227D"/>
    <w:rsid w:val="001439CA"/>
    <w:rsid w:val="00144C0C"/>
    <w:rsid w:val="00144F90"/>
    <w:rsid w:val="001470A9"/>
    <w:rsid w:val="00147693"/>
    <w:rsid w:val="0014782B"/>
    <w:rsid w:val="00147BA1"/>
    <w:rsid w:val="0015055F"/>
    <w:rsid w:val="001507A2"/>
    <w:rsid w:val="00150E0D"/>
    <w:rsid w:val="001511F8"/>
    <w:rsid w:val="00153763"/>
    <w:rsid w:val="00153803"/>
    <w:rsid w:val="0015386C"/>
    <w:rsid w:val="0015388C"/>
    <w:rsid w:val="00153B02"/>
    <w:rsid w:val="00154197"/>
    <w:rsid w:val="00154EAB"/>
    <w:rsid w:val="00160060"/>
    <w:rsid w:val="001611A4"/>
    <w:rsid w:val="001618D6"/>
    <w:rsid w:val="00161ABE"/>
    <w:rsid w:val="0016205F"/>
    <w:rsid w:val="00162618"/>
    <w:rsid w:val="00162D04"/>
    <w:rsid w:val="00164C51"/>
    <w:rsid w:val="00164EC8"/>
    <w:rsid w:val="00164FC7"/>
    <w:rsid w:val="00165257"/>
    <w:rsid w:val="00165501"/>
    <w:rsid w:val="001656A1"/>
    <w:rsid w:val="001657B0"/>
    <w:rsid w:val="00166F47"/>
    <w:rsid w:val="0016714D"/>
    <w:rsid w:val="00167F9B"/>
    <w:rsid w:val="00170ED3"/>
    <w:rsid w:val="00171DB6"/>
    <w:rsid w:val="0017345A"/>
    <w:rsid w:val="00173895"/>
    <w:rsid w:val="001747DA"/>
    <w:rsid w:val="00174CA8"/>
    <w:rsid w:val="00174FAA"/>
    <w:rsid w:val="0017500E"/>
    <w:rsid w:val="00175349"/>
    <w:rsid w:val="0017655B"/>
    <w:rsid w:val="0017658B"/>
    <w:rsid w:val="00176716"/>
    <w:rsid w:val="001768FF"/>
    <w:rsid w:val="001775F3"/>
    <w:rsid w:val="00177AA3"/>
    <w:rsid w:val="00177C8C"/>
    <w:rsid w:val="00177E4B"/>
    <w:rsid w:val="001810F3"/>
    <w:rsid w:val="001816D2"/>
    <w:rsid w:val="00183556"/>
    <w:rsid w:val="00183DF3"/>
    <w:rsid w:val="00184927"/>
    <w:rsid w:val="00185030"/>
    <w:rsid w:val="001852C5"/>
    <w:rsid w:val="00186A8E"/>
    <w:rsid w:val="001875A7"/>
    <w:rsid w:val="00190261"/>
    <w:rsid w:val="00190ED3"/>
    <w:rsid w:val="00190FEF"/>
    <w:rsid w:val="001914CE"/>
    <w:rsid w:val="00191734"/>
    <w:rsid w:val="001926CC"/>
    <w:rsid w:val="00193105"/>
    <w:rsid w:val="00193F5A"/>
    <w:rsid w:val="001940BE"/>
    <w:rsid w:val="00194B95"/>
    <w:rsid w:val="0019568A"/>
    <w:rsid w:val="00196012"/>
    <w:rsid w:val="001A0695"/>
    <w:rsid w:val="001A0A3C"/>
    <w:rsid w:val="001A0FC6"/>
    <w:rsid w:val="001A10FA"/>
    <w:rsid w:val="001A14D7"/>
    <w:rsid w:val="001A19E2"/>
    <w:rsid w:val="001A1A19"/>
    <w:rsid w:val="001A2019"/>
    <w:rsid w:val="001A38A7"/>
    <w:rsid w:val="001A3B90"/>
    <w:rsid w:val="001A4084"/>
    <w:rsid w:val="001A4CBA"/>
    <w:rsid w:val="001A56A2"/>
    <w:rsid w:val="001A593B"/>
    <w:rsid w:val="001A5B82"/>
    <w:rsid w:val="001A5CF6"/>
    <w:rsid w:val="001A7160"/>
    <w:rsid w:val="001B10BC"/>
    <w:rsid w:val="001B1B1C"/>
    <w:rsid w:val="001B2A13"/>
    <w:rsid w:val="001B2C81"/>
    <w:rsid w:val="001B3660"/>
    <w:rsid w:val="001B49FB"/>
    <w:rsid w:val="001B4A75"/>
    <w:rsid w:val="001B6A8C"/>
    <w:rsid w:val="001B6D31"/>
    <w:rsid w:val="001B6DCF"/>
    <w:rsid w:val="001C03B8"/>
    <w:rsid w:val="001C0EC9"/>
    <w:rsid w:val="001C0FCE"/>
    <w:rsid w:val="001C2DD3"/>
    <w:rsid w:val="001C3599"/>
    <w:rsid w:val="001C3799"/>
    <w:rsid w:val="001C5572"/>
    <w:rsid w:val="001C5D4E"/>
    <w:rsid w:val="001C6067"/>
    <w:rsid w:val="001C631C"/>
    <w:rsid w:val="001C7E41"/>
    <w:rsid w:val="001D03DD"/>
    <w:rsid w:val="001D0916"/>
    <w:rsid w:val="001D0ADE"/>
    <w:rsid w:val="001D19A2"/>
    <w:rsid w:val="001D1DCE"/>
    <w:rsid w:val="001D2467"/>
    <w:rsid w:val="001D34EC"/>
    <w:rsid w:val="001D36A4"/>
    <w:rsid w:val="001D3A2A"/>
    <w:rsid w:val="001D4076"/>
    <w:rsid w:val="001D44BD"/>
    <w:rsid w:val="001D4B83"/>
    <w:rsid w:val="001D4D2C"/>
    <w:rsid w:val="001D6095"/>
    <w:rsid w:val="001D61C0"/>
    <w:rsid w:val="001D7004"/>
    <w:rsid w:val="001D7E2F"/>
    <w:rsid w:val="001D7E72"/>
    <w:rsid w:val="001E01FB"/>
    <w:rsid w:val="001E11D9"/>
    <w:rsid w:val="001E1E77"/>
    <w:rsid w:val="001E2F1B"/>
    <w:rsid w:val="001E3158"/>
    <w:rsid w:val="001E4060"/>
    <w:rsid w:val="001E4D07"/>
    <w:rsid w:val="001E5743"/>
    <w:rsid w:val="001E57C7"/>
    <w:rsid w:val="001E5E56"/>
    <w:rsid w:val="001F0063"/>
    <w:rsid w:val="001F1CD8"/>
    <w:rsid w:val="001F31D2"/>
    <w:rsid w:val="001F3276"/>
    <w:rsid w:val="001F3C31"/>
    <w:rsid w:val="001F41D1"/>
    <w:rsid w:val="001F4397"/>
    <w:rsid w:val="001F4553"/>
    <w:rsid w:val="001F49A1"/>
    <w:rsid w:val="001F4E3E"/>
    <w:rsid w:val="001F579E"/>
    <w:rsid w:val="001F5B8E"/>
    <w:rsid w:val="001F5F31"/>
    <w:rsid w:val="001F68BA"/>
    <w:rsid w:val="001F68BD"/>
    <w:rsid w:val="00201E6F"/>
    <w:rsid w:val="0020208C"/>
    <w:rsid w:val="00203D29"/>
    <w:rsid w:val="00206527"/>
    <w:rsid w:val="002066CF"/>
    <w:rsid w:val="002069B3"/>
    <w:rsid w:val="00207001"/>
    <w:rsid w:val="00207627"/>
    <w:rsid w:val="002113A2"/>
    <w:rsid w:val="002119A8"/>
    <w:rsid w:val="00211C8E"/>
    <w:rsid w:val="00211F7E"/>
    <w:rsid w:val="002129CD"/>
    <w:rsid w:val="00212E41"/>
    <w:rsid w:val="00213F2A"/>
    <w:rsid w:val="002142E2"/>
    <w:rsid w:val="00214A9D"/>
    <w:rsid w:val="00214C68"/>
    <w:rsid w:val="00214E4E"/>
    <w:rsid w:val="00215376"/>
    <w:rsid w:val="00217BE0"/>
    <w:rsid w:val="0022030C"/>
    <w:rsid w:val="0022054A"/>
    <w:rsid w:val="00220831"/>
    <w:rsid w:val="0022108E"/>
    <w:rsid w:val="00221430"/>
    <w:rsid w:val="00221642"/>
    <w:rsid w:val="00222453"/>
    <w:rsid w:val="0022269E"/>
    <w:rsid w:val="002226E9"/>
    <w:rsid w:val="002227ED"/>
    <w:rsid w:val="00223770"/>
    <w:rsid w:val="002238A6"/>
    <w:rsid w:val="00225A2C"/>
    <w:rsid w:val="00225F18"/>
    <w:rsid w:val="002260D6"/>
    <w:rsid w:val="00226D33"/>
    <w:rsid w:val="00227001"/>
    <w:rsid w:val="00227CD1"/>
    <w:rsid w:val="002314D4"/>
    <w:rsid w:val="00231985"/>
    <w:rsid w:val="00232561"/>
    <w:rsid w:val="00232DCA"/>
    <w:rsid w:val="00233734"/>
    <w:rsid w:val="00233A8E"/>
    <w:rsid w:val="002343E4"/>
    <w:rsid w:val="0023450B"/>
    <w:rsid w:val="00234AAB"/>
    <w:rsid w:val="00234E99"/>
    <w:rsid w:val="0023547B"/>
    <w:rsid w:val="00236E6E"/>
    <w:rsid w:val="00236F64"/>
    <w:rsid w:val="00237962"/>
    <w:rsid w:val="00241A9A"/>
    <w:rsid w:val="00243306"/>
    <w:rsid w:val="00243331"/>
    <w:rsid w:val="0024376B"/>
    <w:rsid w:val="00244134"/>
    <w:rsid w:val="00244151"/>
    <w:rsid w:val="002455B4"/>
    <w:rsid w:val="00247BD5"/>
    <w:rsid w:val="0025040D"/>
    <w:rsid w:val="0025089E"/>
    <w:rsid w:val="002512A0"/>
    <w:rsid w:val="00251CC1"/>
    <w:rsid w:val="00252B33"/>
    <w:rsid w:val="00252D34"/>
    <w:rsid w:val="00252D94"/>
    <w:rsid w:val="00253F12"/>
    <w:rsid w:val="002546A0"/>
    <w:rsid w:val="002552D0"/>
    <w:rsid w:val="00255573"/>
    <w:rsid w:val="00257222"/>
    <w:rsid w:val="00260094"/>
    <w:rsid w:val="002602A5"/>
    <w:rsid w:val="00260D48"/>
    <w:rsid w:val="002610D3"/>
    <w:rsid w:val="00261DB4"/>
    <w:rsid w:val="002622E4"/>
    <w:rsid w:val="00262A15"/>
    <w:rsid w:val="00263017"/>
    <w:rsid w:val="00263256"/>
    <w:rsid w:val="00263D39"/>
    <w:rsid w:val="002644CB"/>
    <w:rsid w:val="00264C89"/>
    <w:rsid w:val="002650F8"/>
    <w:rsid w:val="00266D1E"/>
    <w:rsid w:val="002672A6"/>
    <w:rsid w:val="00267A9F"/>
    <w:rsid w:val="00270937"/>
    <w:rsid w:val="00270E89"/>
    <w:rsid w:val="00270FD1"/>
    <w:rsid w:val="00271168"/>
    <w:rsid w:val="002711FC"/>
    <w:rsid w:val="002719E7"/>
    <w:rsid w:val="00273337"/>
    <w:rsid w:val="00273372"/>
    <w:rsid w:val="00273BF3"/>
    <w:rsid w:val="00273D8D"/>
    <w:rsid w:val="0027471F"/>
    <w:rsid w:val="00275EC0"/>
    <w:rsid w:val="002766AA"/>
    <w:rsid w:val="002773BE"/>
    <w:rsid w:val="002808B4"/>
    <w:rsid w:val="00281A14"/>
    <w:rsid w:val="00281A53"/>
    <w:rsid w:val="00281D22"/>
    <w:rsid w:val="00282669"/>
    <w:rsid w:val="00282CAB"/>
    <w:rsid w:val="00282F95"/>
    <w:rsid w:val="00284E56"/>
    <w:rsid w:val="00284FEB"/>
    <w:rsid w:val="00286117"/>
    <w:rsid w:val="00286B2F"/>
    <w:rsid w:val="00286E20"/>
    <w:rsid w:val="002870AC"/>
    <w:rsid w:val="00287BBA"/>
    <w:rsid w:val="0029038A"/>
    <w:rsid w:val="002904CE"/>
    <w:rsid w:val="00290A14"/>
    <w:rsid w:val="00290B84"/>
    <w:rsid w:val="00290E9C"/>
    <w:rsid w:val="00291223"/>
    <w:rsid w:val="00291570"/>
    <w:rsid w:val="00293229"/>
    <w:rsid w:val="00293FFD"/>
    <w:rsid w:val="00295226"/>
    <w:rsid w:val="00295BFF"/>
    <w:rsid w:val="00296BB4"/>
    <w:rsid w:val="002A014D"/>
    <w:rsid w:val="002A0194"/>
    <w:rsid w:val="002A0556"/>
    <w:rsid w:val="002A327F"/>
    <w:rsid w:val="002A3898"/>
    <w:rsid w:val="002A583F"/>
    <w:rsid w:val="002A75C5"/>
    <w:rsid w:val="002A767C"/>
    <w:rsid w:val="002A7BE4"/>
    <w:rsid w:val="002B0269"/>
    <w:rsid w:val="002B0783"/>
    <w:rsid w:val="002B0AD7"/>
    <w:rsid w:val="002B0C67"/>
    <w:rsid w:val="002B117B"/>
    <w:rsid w:val="002B19F0"/>
    <w:rsid w:val="002B2A10"/>
    <w:rsid w:val="002B30CD"/>
    <w:rsid w:val="002B46EE"/>
    <w:rsid w:val="002B47AA"/>
    <w:rsid w:val="002B4A69"/>
    <w:rsid w:val="002B4DD2"/>
    <w:rsid w:val="002B6212"/>
    <w:rsid w:val="002B7593"/>
    <w:rsid w:val="002C0BEC"/>
    <w:rsid w:val="002C0E9E"/>
    <w:rsid w:val="002C1D7B"/>
    <w:rsid w:val="002C21D4"/>
    <w:rsid w:val="002C2253"/>
    <w:rsid w:val="002C324F"/>
    <w:rsid w:val="002C3724"/>
    <w:rsid w:val="002C49CB"/>
    <w:rsid w:val="002C4C81"/>
    <w:rsid w:val="002C5739"/>
    <w:rsid w:val="002C6A11"/>
    <w:rsid w:val="002C761B"/>
    <w:rsid w:val="002D001B"/>
    <w:rsid w:val="002D02BC"/>
    <w:rsid w:val="002D1254"/>
    <w:rsid w:val="002D22DF"/>
    <w:rsid w:val="002D2E05"/>
    <w:rsid w:val="002D3301"/>
    <w:rsid w:val="002D44BA"/>
    <w:rsid w:val="002D4B77"/>
    <w:rsid w:val="002D5216"/>
    <w:rsid w:val="002D5C76"/>
    <w:rsid w:val="002D619C"/>
    <w:rsid w:val="002D65FA"/>
    <w:rsid w:val="002D69A3"/>
    <w:rsid w:val="002D6E15"/>
    <w:rsid w:val="002D79BD"/>
    <w:rsid w:val="002D7D31"/>
    <w:rsid w:val="002E052A"/>
    <w:rsid w:val="002E1386"/>
    <w:rsid w:val="002E1D99"/>
    <w:rsid w:val="002E2DC4"/>
    <w:rsid w:val="002E3AF5"/>
    <w:rsid w:val="002E4548"/>
    <w:rsid w:val="002E4FC5"/>
    <w:rsid w:val="002E5786"/>
    <w:rsid w:val="002E57E1"/>
    <w:rsid w:val="002E62A6"/>
    <w:rsid w:val="002F025D"/>
    <w:rsid w:val="002F0458"/>
    <w:rsid w:val="002F04A9"/>
    <w:rsid w:val="002F080C"/>
    <w:rsid w:val="002F0D53"/>
    <w:rsid w:val="002F1E6C"/>
    <w:rsid w:val="002F2271"/>
    <w:rsid w:val="002F2A38"/>
    <w:rsid w:val="002F37A5"/>
    <w:rsid w:val="002F3976"/>
    <w:rsid w:val="002F3DF2"/>
    <w:rsid w:val="002F4759"/>
    <w:rsid w:val="002F5121"/>
    <w:rsid w:val="002F52C4"/>
    <w:rsid w:val="002F53A8"/>
    <w:rsid w:val="002F586F"/>
    <w:rsid w:val="002F62C7"/>
    <w:rsid w:val="002F70EA"/>
    <w:rsid w:val="002F752E"/>
    <w:rsid w:val="002F755F"/>
    <w:rsid w:val="002F7B9B"/>
    <w:rsid w:val="00300A36"/>
    <w:rsid w:val="00302EA8"/>
    <w:rsid w:val="0030332C"/>
    <w:rsid w:val="00303F19"/>
    <w:rsid w:val="00305D1D"/>
    <w:rsid w:val="0030722C"/>
    <w:rsid w:val="003075FE"/>
    <w:rsid w:val="003079D4"/>
    <w:rsid w:val="00307AEF"/>
    <w:rsid w:val="00310336"/>
    <w:rsid w:val="00310C2E"/>
    <w:rsid w:val="0031144A"/>
    <w:rsid w:val="00312CBE"/>
    <w:rsid w:val="003134AE"/>
    <w:rsid w:val="003154A9"/>
    <w:rsid w:val="0031581D"/>
    <w:rsid w:val="00315A94"/>
    <w:rsid w:val="00315D1E"/>
    <w:rsid w:val="0031691D"/>
    <w:rsid w:val="00316C5A"/>
    <w:rsid w:val="00316F8F"/>
    <w:rsid w:val="00317482"/>
    <w:rsid w:val="00317E31"/>
    <w:rsid w:val="00320034"/>
    <w:rsid w:val="0032097B"/>
    <w:rsid w:val="00321D76"/>
    <w:rsid w:val="00321FE7"/>
    <w:rsid w:val="00322AAC"/>
    <w:rsid w:val="00322C22"/>
    <w:rsid w:val="00322E5D"/>
    <w:rsid w:val="00324A63"/>
    <w:rsid w:val="00325735"/>
    <w:rsid w:val="00325CB6"/>
    <w:rsid w:val="003271C1"/>
    <w:rsid w:val="00327742"/>
    <w:rsid w:val="00327E2E"/>
    <w:rsid w:val="00330203"/>
    <w:rsid w:val="003313C8"/>
    <w:rsid w:val="00331B6E"/>
    <w:rsid w:val="00331FA5"/>
    <w:rsid w:val="0033277B"/>
    <w:rsid w:val="003327CD"/>
    <w:rsid w:val="00332BAD"/>
    <w:rsid w:val="00332E2C"/>
    <w:rsid w:val="00332F8C"/>
    <w:rsid w:val="003338C0"/>
    <w:rsid w:val="00334059"/>
    <w:rsid w:val="00334BD1"/>
    <w:rsid w:val="00337353"/>
    <w:rsid w:val="00340B40"/>
    <w:rsid w:val="00340EB9"/>
    <w:rsid w:val="00342632"/>
    <w:rsid w:val="003428E4"/>
    <w:rsid w:val="00342B56"/>
    <w:rsid w:val="00343765"/>
    <w:rsid w:val="00343C81"/>
    <w:rsid w:val="00344169"/>
    <w:rsid w:val="003445A8"/>
    <w:rsid w:val="003447E0"/>
    <w:rsid w:val="00344D5A"/>
    <w:rsid w:val="003450B5"/>
    <w:rsid w:val="0034588C"/>
    <w:rsid w:val="00346552"/>
    <w:rsid w:val="00350002"/>
    <w:rsid w:val="00350C07"/>
    <w:rsid w:val="003510E8"/>
    <w:rsid w:val="003519A8"/>
    <w:rsid w:val="00351BE9"/>
    <w:rsid w:val="00352CBC"/>
    <w:rsid w:val="00352D82"/>
    <w:rsid w:val="00353362"/>
    <w:rsid w:val="00353817"/>
    <w:rsid w:val="0035533C"/>
    <w:rsid w:val="00356061"/>
    <w:rsid w:val="00356CDD"/>
    <w:rsid w:val="0036008F"/>
    <w:rsid w:val="00364341"/>
    <w:rsid w:val="0036479E"/>
    <w:rsid w:val="00364985"/>
    <w:rsid w:val="00364D16"/>
    <w:rsid w:val="00365424"/>
    <w:rsid w:val="00365878"/>
    <w:rsid w:val="003666E9"/>
    <w:rsid w:val="00366B11"/>
    <w:rsid w:val="00366D3F"/>
    <w:rsid w:val="00367C2E"/>
    <w:rsid w:val="00367CE9"/>
    <w:rsid w:val="003706D3"/>
    <w:rsid w:val="003710C2"/>
    <w:rsid w:val="00371561"/>
    <w:rsid w:val="00371B42"/>
    <w:rsid w:val="00372099"/>
    <w:rsid w:val="0037375C"/>
    <w:rsid w:val="00373960"/>
    <w:rsid w:val="003743D3"/>
    <w:rsid w:val="0037442B"/>
    <w:rsid w:val="003762F7"/>
    <w:rsid w:val="003766F1"/>
    <w:rsid w:val="0037789B"/>
    <w:rsid w:val="00377A1B"/>
    <w:rsid w:val="00380258"/>
    <w:rsid w:val="00380524"/>
    <w:rsid w:val="00381D49"/>
    <w:rsid w:val="0038276A"/>
    <w:rsid w:val="003829A4"/>
    <w:rsid w:val="00383113"/>
    <w:rsid w:val="003834E4"/>
    <w:rsid w:val="003836EE"/>
    <w:rsid w:val="00383DFC"/>
    <w:rsid w:val="0038531A"/>
    <w:rsid w:val="00385470"/>
    <w:rsid w:val="00385E17"/>
    <w:rsid w:val="00385EF2"/>
    <w:rsid w:val="00386331"/>
    <w:rsid w:val="0038639D"/>
    <w:rsid w:val="00386783"/>
    <w:rsid w:val="00386B10"/>
    <w:rsid w:val="00387471"/>
    <w:rsid w:val="00387878"/>
    <w:rsid w:val="0039040F"/>
    <w:rsid w:val="0039281B"/>
    <w:rsid w:val="003948B1"/>
    <w:rsid w:val="003950EC"/>
    <w:rsid w:val="00395937"/>
    <w:rsid w:val="003967FE"/>
    <w:rsid w:val="00396E19"/>
    <w:rsid w:val="0039725C"/>
    <w:rsid w:val="00397E6D"/>
    <w:rsid w:val="003A15E5"/>
    <w:rsid w:val="003A19D3"/>
    <w:rsid w:val="003A1B81"/>
    <w:rsid w:val="003A2353"/>
    <w:rsid w:val="003A2CE1"/>
    <w:rsid w:val="003A30EA"/>
    <w:rsid w:val="003A3845"/>
    <w:rsid w:val="003A3855"/>
    <w:rsid w:val="003A3DF4"/>
    <w:rsid w:val="003A453B"/>
    <w:rsid w:val="003A4750"/>
    <w:rsid w:val="003A57FC"/>
    <w:rsid w:val="003A64A2"/>
    <w:rsid w:val="003A6F84"/>
    <w:rsid w:val="003A74F0"/>
    <w:rsid w:val="003A79F3"/>
    <w:rsid w:val="003A7D6F"/>
    <w:rsid w:val="003B0449"/>
    <w:rsid w:val="003B0A7F"/>
    <w:rsid w:val="003B0F4B"/>
    <w:rsid w:val="003B12AC"/>
    <w:rsid w:val="003B2F8E"/>
    <w:rsid w:val="003B327D"/>
    <w:rsid w:val="003B433E"/>
    <w:rsid w:val="003B4BB3"/>
    <w:rsid w:val="003B5A4A"/>
    <w:rsid w:val="003B5E90"/>
    <w:rsid w:val="003B6FAC"/>
    <w:rsid w:val="003B72C1"/>
    <w:rsid w:val="003B7782"/>
    <w:rsid w:val="003B7882"/>
    <w:rsid w:val="003C0072"/>
    <w:rsid w:val="003C0672"/>
    <w:rsid w:val="003C06E4"/>
    <w:rsid w:val="003C0CF5"/>
    <w:rsid w:val="003C0FA7"/>
    <w:rsid w:val="003C1932"/>
    <w:rsid w:val="003C2493"/>
    <w:rsid w:val="003C285F"/>
    <w:rsid w:val="003C39B1"/>
    <w:rsid w:val="003C3C29"/>
    <w:rsid w:val="003C3F88"/>
    <w:rsid w:val="003C4D02"/>
    <w:rsid w:val="003C4D7E"/>
    <w:rsid w:val="003C5551"/>
    <w:rsid w:val="003C5B36"/>
    <w:rsid w:val="003C6E38"/>
    <w:rsid w:val="003D0F36"/>
    <w:rsid w:val="003D1F75"/>
    <w:rsid w:val="003D2493"/>
    <w:rsid w:val="003D24AD"/>
    <w:rsid w:val="003D2B47"/>
    <w:rsid w:val="003D44C6"/>
    <w:rsid w:val="003D44D3"/>
    <w:rsid w:val="003D4577"/>
    <w:rsid w:val="003D4927"/>
    <w:rsid w:val="003D5E64"/>
    <w:rsid w:val="003D5F14"/>
    <w:rsid w:val="003D6207"/>
    <w:rsid w:val="003D6508"/>
    <w:rsid w:val="003D7D27"/>
    <w:rsid w:val="003E05C3"/>
    <w:rsid w:val="003E3682"/>
    <w:rsid w:val="003E3B04"/>
    <w:rsid w:val="003E489A"/>
    <w:rsid w:val="003E4EB3"/>
    <w:rsid w:val="003E4EEF"/>
    <w:rsid w:val="003E5ADE"/>
    <w:rsid w:val="003E5FB3"/>
    <w:rsid w:val="003E79F6"/>
    <w:rsid w:val="003E7FC1"/>
    <w:rsid w:val="003F09E6"/>
    <w:rsid w:val="003F2952"/>
    <w:rsid w:val="003F2F33"/>
    <w:rsid w:val="003F4051"/>
    <w:rsid w:val="003F4285"/>
    <w:rsid w:val="003F4583"/>
    <w:rsid w:val="003F4870"/>
    <w:rsid w:val="003F4BF7"/>
    <w:rsid w:val="003F4CF5"/>
    <w:rsid w:val="003F6572"/>
    <w:rsid w:val="003F69CD"/>
    <w:rsid w:val="003F6F5E"/>
    <w:rsid w:val="00400E61"/>
    <w:rsid w:val="004015A5"/>
    <w:rsid w:val="00402517"/>
    <w:rsid w:val="0040276A"/>
    <w:rsid w:val="004035A5"/>
    <w:rsid w:val="00403FA9"/>
    <w:rsid w:val="004046CE"/>
    <w:rsid w:val="00405906"/>
    <w:rsid w:val="004067DC"/>
    <w:rsid w:val="0040721F"/>
    <w:rsid w:val="00407A14"/>
    <w:rsid w:val="00407D3B"/>
    <w:rsid w:val="004109A1"/>
    <w:rsid w:val="004115A7"/>
    <w:rsid w:val="00411BA7"/>
    <w:rsid w:val="00411CF2"/>
    <w:rsid w:val="00412B23"/>
    <w:rsid w:val="00412C41"/>
    <w:rsid w:val="00412C4F"/>
    <w:rsid w:val="00413336"/>
    <w:rsid w:val="00413A43"/>
    <w:rsid w:val="004141D2"/>
    <w:rsid w:val="0041587C"/>
    <w:rsid w:val="00415BB1"/>
    <w:rsid w:val="00416648"/>
    <w:rsid w:val="00416F67"/>
    <w:rsid w:val="00417118"/>
    <w:rsid w:val="00417124"/>
    <w:rsid w:val="00417F2C"/>
    <w:rsid w:val="0042028C"/>
    <w:rsid w:val="0042117E"/>
    <w:rsid w:val="00422751"/>
    <w:rsid w:val="00423B04"/>
    <w:rsid w:val="0042445B"/>
    <w:rsid w:val="00424BFE"/>
    <w:rsid w:val="00425718"/>
    <w:rsid w:val="00425BEC"/>
    <w:rsid w:val="00425EEA"/>
    <w:rsid w:val="00426372"/>
    <w:rsid w:val="004271C8"/>
    <w:rsid w:val="0042721E"/>
    <w:rsid w:val="00427CC5"/>
    <w:rsid w:val="00427F35"/>
    <w:rsid w:val="00431103"/>
    <w:rsid w:val="00433676"/>
    <w:rsid w:val="004353B2"/>
    <w:rsid w:val="0043551A"/>
    <w:rsid w:val="004357A7"/>
    <w:rsid w:val="00436F5C"/>
    <w:rsid w:val="00437573"/>
    <w:rsid w:val="00437AC2"/>
    <w:rsid w:val="00440468"/>
    <w:rsid w:val="0044058C"/>
    <w:rsid w:val="00440AC5"/>
    <w:rsid w:val="00440D7A"/>
    <w:rsid w:val="0044195F"/>
    <w:rsid w:val="00442064"/>
    <w:rsid w:val="0044344D"/>
    <w:rsid w:val="00443622"/>
    <w:rsid w:val="00444CB8"/>
    <w:rsid w:val="004477A5"/>
    <w:rsid w:val="004478C5"/>
    <w:rsid w:val="004500A7"/>
    <w:rsid w:val="004507B8"/>
    <w:rsid w:val="004521EE"/>
    <w:rsid w:val="00453868"/>
    <w:rsid w:val="00453A14"/>
    <w:rsid w:val="004543D6"/>
    <w:rsid w:val="00455043"/>
    <w:rsid w:val="00455ACB"/>
    <w:rsid w:val="00456BC3"/>
    <w:rsid w:val="00457788"/>
    <w:rsid w:val="00461119"/>
    <w:rsid w:val="004637B2"/>
    <w:rsid w:val="00464E10"/>
    <w:rsid w:val="004652DA"/>
    <w:rsid w:val="00466496"/>
    <w:rsid w:val="004669AF"/>
    <w:rsid w:val="0047087F"/>
    <w:rsid w:val="00470AD0"/>
    <w:rsid w:val="00470C38"/>
    <w:rsid w:val="0047107E"/>
    <w:rsid w:val="00471421"/>
    <w:rsid w:val="00471E70"/>
    <w:rsid w:val="004720B2"/>
    <w:rsid w:val="00473D53"/>
    <w:rsid w:val="004758C5"/>
    <w:rsid w:val="00477666"/>
    <w:rsid w:val="00477840"/>
    <w:rsid w:val="004816F4"/>
    <w:rsid w:val="00481B8C"/>
    <w:rsid w:val="00482329"/>
    <w:rsid w:val="00482909"/>
    <w:rsid w:val="00483847"/>
    <w:rsid w:val="00484299"/>
    <w:rsid w:val="004848EB"/>
    <w:rsid w:val="00485593"/>
    <w:rsid w:val="004879B2"/>
    <w:rsid w:val="00487A96"/>
    <w:rsid w:val="00487EC6"/>
    <w:rsid w:val="00487F0F"/>
    <w:rsid w:val="004901B3"/>
    <w:rsid w:val="00490CE3"/>
    <w:rsid w:val="004913A2"/>
    <w:rsid w:val="00491A82"/>
    <w:rsid w:val="00491B74"/>
    <w:rsid w:val="004921A3"/>
    <w:rsid w:val="00493042"/>
    <w:rsid w:val="0049371C"/>
    <w:rsid w:val="0049381A"/>
    <w:rsid w:val="00493A15"/>
    <w:rsid w:val="004944F5"/>
    <w:rsid w:val="00494D13"/>
    <w:rsid w:val="00495050"/>
    <w:rsid w:val="00495E71"/>
    <w:rsid w:val="00497A81"/>
    <w:rsid w:val="00497E68"/>
    <w:rsid w:val="004A1EDF"/>
    <w:rsid w:val="004A2FC8"/>
    <w:rsid w:val="004A478D"/>
    <w:rsid w:val="004A5C3F"/>
    <w:rsid w:val="004A6644"/>
    <w:rsid w:val="004A6714"/>
    <w:rsid w:val="004A672E"/>
    <w:rsid w:val="004B1384"/>
    <w:rsid w:val="004B15F1"/>
    <w:rsid w:val="004B1712"/>
    <w:rsid w:val="004B20C5"/>
    <w:rsid w:val="004B2588"/>
    <w:rsid w:val="004B2671"/>
    <w:rsid w:val="004B326C"/>
    <w:rsid w:val="004B3F59"/>
    <w:rsid w:val="004B6048"/>
    <w:rsid w:val="004C0BDE"/>
    <w:rsid w:val="004C2559"/>
    <w:rsid w:val="004C3342"/>
    <w:rsid w:val="004C37DD"/>
    <w:rsid w:val="004C4E34"/>
    <w:rsid w:val="004C72E4"/>
    <w:rsid w:val="004C7390"/>
    <w:rsid w:val="004D0045"/>
    <w:rsid w:val="004D0EAA"/>
    <w:rsid w:val="004D19FB"/>
    <w:rsid w:val="004D3C47"/>
    <w:rsid w:val="004D42FA"/>
    <w:rsid w:val="004D4356"/>
    <w:rsid w:val="004D44EA"/>
    <w:rsid w:val="004D528F"/>
    <w:rsid w:val="004D5C15"/>
    <w:rsid w:val="004D7A2B"/>
    <w:rsid w:val="004E186E"/>
    <w:rsid w:val="004E1D97"/>
    <w:rsid w:val="004E1F4E"/>
    <w:rsid w:val="004E24E0"/>
    <w:rsid w:val="004E266F"/>
    <w:rsid w:val="004E42EB"/>
    <w:rsid w:val="004E49A0"/>
    <w:rsid w:val="004E5492"/>
    <w:rsid w:val="004E5DB0"/>
    <w:rsid w:val="004E6F42"/>
    <w:rsid w:val="004E7678"/>
    <w:rsid w:val="004E76E2"/>
    <w:rsid w:val="004F03AE"/>
    <w:rsid w:val="004F03C0"/>
    <w:rsid w:val="004F048D"/>
    <w:rsid w:val="004F0807"/>
    <w:rsid w:val="004F08C6"/>
    <w:rsid w:val="004F119A"/>
    <w:rsid w:val="004F1257"/>
    <w:rsid w:val="004F18E4"/>
    <w:rsid w:val="004F23D3"/>
    <w:rsid w:val="004F322F"/>
    <w:rsid w:val="004F3901"/>
    <w:rsid w:val="004F3964"/>
    <w:rsid w:val="004F4005"/>
    <w:rsid w:val="004F4686"/>
    <w:rsid w:val="004F4CDB"/>
    <w:rsid w:val="004F50C9"/>
    <w:rsid w:val="004F6640"/>
    <w:rsid w:val="004F70C6"/>
    <w:rsid w:val="004F7B4A"/>
    <w:rsid w:val="0050009D"/>
    <w:rsid w:val="00500AD3"/>
    <w:rsid w:val="005010B3"/>
    <w:rsid w:val="0050117F"/>
    <w:rsid w:val="00501AF1"/>
    <w:rsid w:val="00501EB2"/>
    <w:rsid w:val="00501EDB"/>
    <w:rsid w:val="00502E32"/>
    <w:rsid w:val="005047F8"/>
    <w:rsid w:val="005050EB"/>
    <w:rsid w:val="005054E1"/>
    <w:rsid w:val="0050693B"/>
    <w:rsid w:val="00507C6D"/>
    <w:rsid w:val="005119C0"/>
    <w:rsid w:val="00513D80"/>
    <w:rsid w:val="00513F61"/>
    <w:rsid w:val="00514945"/>
    <w:rsid w:val="0051666A"/>
    <w:rsid w:val="0052090B"/>
    <w:rsid w:val="0052144F"/>
    <w:rsid w:val="00521B21"/>
    <w:rsid w:val="00522AF3"/>
    <w:rsid w:val="00523144"/>
    <w:rsid w:val="0052566D"/>
    <w:rsid w:val="00525B18"/>
    <w:rsid w:val="00525EED"/>
    <w:rsid w:val="0052623D"/>
    <w:rsid w:val="005269FB"/>
    <w:rsid w:val="0052790E"/>
    <w:rsid w:val="00527DEC"/>
    <w:rsid w:val="00530469"/>
    <w:rsid w:val="005308B0"/>
    <w:rsid w:val="00530EA2"/>
    <w:rsid w:val="00531B33"/>
    <w:rsid w:val="0053224B"/>
    <w:rsid w:val="0053236A"/>
    <w:rsid w:val="005342FD"/>
    <w:rsid w:val="00534FEF"/>
    <w:rsid w:val="00535D2B"/>
    <w:rsid w:val="0053690D"/>
    <w:rsid w:val="0053735E"/>
    <w:rsid w:val="00537C47"/>
    <w:rsid w:val="00540AB8"/>
    <w:rsid w:val="00540E3F"/>
    <w:rsid w:val="005413F6"/>
    <w:rsid w:val="005414C9"/>
    <w:rsid w:val="005415E6"/>
    <w:rsid w:val="00541A7F"/>
    <w:rsid w:val="005421DA"/>
    <w:rsid w:val="00542988"/>
    <w:rsid w:val="00542C12"/>
    <w:rsid w:val="005435EF"/>
    <w:rsid w:val="005444CA"/>
    <w:rsid w:val="00544BC7"/>
    <w:rsid w:val="005452AC"/>
    <w:rsid w:val="00545AA4"/>
    <w:rsid w:val="00546533"/>
    <w:rsid w:val="00546EC9"/>
    <w:rsid w:val="00550169"/>
    <w:rsid w:val="0055034C"/>
    <w:rsid w:val="00551102"/>
    <w:rsid w:val="005519C3"/>
    <w:rsid w:val="00551DC5"/>
    <w:rsid w:val="00551E1C"/>
    <w:rsid w:val="00552935"/>
    <w:rsid w:val="005536F7"/>
    <w:rsid w:val="005537E6"/>
    <w:rsid w:val="00553EA4"/>
    <w:rsid w:val="0055495F"/>
    <w:rsid w:val="00554AD0"/>
    <w:rsid w:val="00554B69"/>
    <w:rsid w:val="00555569"/>
    <w:rsid w:val="00555F19"/>
    <w:rsid w:val="00556583"/>
    <w:rsid w:val="00556884"/>
    <w:rsid w:val="005569D1"/>
    <w:rsid w:val="00556CF5"/>
    <w:rsid w:val="00560E37"/>
    <w:rsid w:val="00561E47"/>
    <w:rsid w:val="005623AD"/>
    <w:rsid w:val="00562FF1"/>
    <w:rsid w:val="00563F27"/>
    <w:rsid w:val="00564643"/>
    <w:rsid w:val="00564AB8"/>
    <w:rsid w:val="00564C1A"/>
    <w:rsid w:val="00564D68"/>
    <w:rsid w:val="00566B29"/>
    <w:rsid w:val="005677A2"/>
    <w:rsid w:val="00571121"/>
    <w:rsid w:val="005724A5"/>
    <w:rsid w:val="005752DA"/>
    <w:rsid w:val="0057538C"/>
    <w:rsid w:val="005757D0"/>
    <w:rsid w:val="005767D2"/>
    <w:rsid w:val="00576E41"/>
    <w:rsid w:val="00576EC2"/>
    <w:rsid w:val="0057711A"/>
    <w:rsid w:val="005802B3"/>
    <w:rsid w:val="00582A7B"/>
    <w:rsid w:val="0058440B"/>
    <w:rsid w:val="00585D76"/>
    <w:rsid w:val="00586D53"/>
    <w:rsid w:val="00586E6D"/>
    <w:rsid w:val="005875F1"/>
    <w:rsid w:val="00587C6F"/>
    <w:rsid w:val="005915C6"/>
    <w:rsid w:val="005919B6"/>
    <w:rsid w:val="005919DD"/>
    <w:rsid w:val="00591A17"/>
    <w:rsid w:val="005922B3"/>
    <w:rsid w:val="005933FE"/>
    <w:rsid w:val="00594146"/>
    <w:rsid w:val="00594B07"/>
    <w:rsid w:val="00594E8C"/>
    <w:rsid w:val="00595E42"/>
    <w:rsid w:val="00596801"/>
    <w:rsid w:val="00597857"/>
    <w:rsid w:val="00597E51"/>
    <w:rsid w:val="005A1ACD"/>
    <w:rsid w:val="005A1CB0"/>
    <w:rsid w:val="005A2D74"/>
    <w:rsid w:val="005A2F06"/>
    <w:rsid w:val="005A3146"/>
    <w:rsid w:val="005A491A"/>
    <w:rsid w:val="005A5192"/>
    <w:rsid w:val="005A6941"/>
    <w:rsid w:val="005A6A15"/>
    <w:rsid w:val="005A710A"/>
    <w:rsid w:val="005A719E"/>
    <w:rsid w:val="005A786B"/>
    <w:rsid w:val="005B17A0"/>
    <w:rsid w:val="005B1F7D"/>
    <w:rsid w:val="005B213A"/>
    <w:rsid w:val="005B2F4C"/>
    <w:rsid w:val="005B3053"/>
    <w:rsid w:val="005B3551"/>
    <w:rsid w:val="005B383E"/>
    <w:rsid w:val="005B41F1"/>
    <w:rsid w:val="005B4E70"/>
    <w:rsid w:val="005B6392"/>
    <w:rsid w:val="005B691A"/>
    <w:rsid w:val="005B699A"/>
    <w:rsid w:val="005B7E2F"/>
    <w:rsid w:val="005C1A69"/>
    <w:rsid w:val="005C27CD"/>
    <w:rsid w:val="005C3616"/>
    <w:rsid w:val="005C39B0"/>
    <w:rsid w:val="005C3BBC"/>
    <w:rsid w:val="005C55A9"/>
    <w:rsid w:val="005C65F4"/>
    <w:rsid w:val="005C6F35"/>
    <w:rsid w:val="005C7603"/>
    <w:rsid w:val="005C7F89"/>
    <w:rsid w:val="005D05FA"/>
    <w:rsid w:val="005D0966"/>
    <w:rsid w:val="005D2FE3"/>
    <w:rsid w:val="005D39C7"/>
    <w:rsid w:val="005D3C85"/>
    <w:rsid w:val="005D453A"/>
    <w:rsid w:val="005D5C0C"/>
    <w:rsid w:val="005D61BD"/>
    <w:rsid w:val="005D6C37"/>
    <w:rsid w:val="005D75FD"/>
    <w:rsid w:val="005E0608"/>
    <w:rsid w:val="005E1507"/>
    <w:rsid w:val="005E326D"/>
    <w:rsid w:val="005E3587"/>
    <w:rsid w:val="005E4546"/>
    <w:rsid w:val="005E519C"/>
    <w:rsid w:val="005E51EC"/>
    <w:rsid w:val="005E5629"/>
    <w:rsid w:val="005E6AFE"/>
    <w:rsid w:val="005E6DD8"/>
    <w:rsid w:val="005E74B4"/>
    <w:rsid w:val="005F0355"/>
    <w:rsid w:val="005F074D"/>
    <w:rsid w:val="005F1625"/>
    <w:rsid w:val="005F188C"/>
    <w:rsid w:val="005F333B"/>
    <w:rsid w:val="005F3BFB"/>
    <w:rsid w:val="005F3DBB"/>
    <w:rsid w:val="005F3F49"/>
    <w:rsid w:val="005F45F5"/>
    <w:rsid w:val="005F485F"/>
    <w:rsid w:val="005F5AB4"/>
    <w:rsid w:val="005F5FBE"/>
    <w:rsid w:val="005F6B5B"/>
    <w:rsid w:val="005F6FE1"/>
    <w:rsid w:val="005F7735"/>
    <w:rsid w:val="0060032A"/>
    <w:rsid w:val="006020B2"/>
    <w:rsid w:val="00602C30"/>
    <w:rsid w:val="006032D5"/>
    <w:rsid w:val="00604644"/>
    <w:rsid w:val="00604C49"/>
    <w:rsid w:val="00604EAF"/>
    <w:rsid w:val="006057B1"/>
    <w:rsid w:val="006057E3"/>
    <w:rsid w:val="00606DC9"/>
    <w:rsid w:val="0060715B"/>
    <w:rsid w:val="00607444"/>
    <w:rsid w:val="006074F8"/>
    <w:rsid w:val="00607820"/>
    <w:rsid w:val="0060788B"/>
    <w:rsid w:val="006115AD"/>
    <w:rsid w:val="00611A83"/>
    <w:rsid w:val="006124D5"/>
    <w:rsid w:val="00613123"/>
    <w:rsid w:val="00613887"/>
    <w:rsid w:val="00614B98"/>
    <w:rsid w:val="00615236"/>
    <w:rsid w:val="00615B94"/>
    <w:rsid w:val="00616DBD"/>
    <w:rsid w:val="006201E1"/>
    <w:rsid w:val="00621526"/>
    <w:rsid w:val="00621A85"/>
    <w:rsid w:val="00621B46"/>
    <w:rsid w:val="00622874"/>
    <w:rsid w:val="00622D02"/>
    <w:rsid w:val="00622EEF"/>
    <w:rsid w:val="006232C9"/>
    <w:rsid w:val="00623640"/>
    <w:rsid w:val="00623A15"/>
    <w:rsid w:val="00623B26"/>
    <w:rsid w:val="006248D2"/>
    <w:rsid w:val="00624F79"/>
    <w:rsid w:val="0062552E"/>
    <w:rsid w:val="00627E74"/>
    <w:rsid w:val="00630CF6"/>
    <w:rsid w:val="00632877"/>
    <w:rsid w:val="00633206"/>
    <w:rsid w:val="006345E0"/>
    <w:rsid w:val="006351E4"/>
    <w:rsid w:val="006352BC"/>
    <w:rsid w:val="006354C4"/>
    <w:rsid w:val="00636461"/>
    <w:rsid w:val="00637CC2"/>
    <w:rsid w:val="00640F68"/>
    <w:rsid w:val="00642256"/>
    <w:rsid w:val="00642D8A"/>
    <w:rsid w:val="00644992"/>
    <w:rsid w:val="006458DC"/>
    <w:rsid w:val="00645A06"/>
    <w:rsid w:val="00645DA0"/>
    <w:rsid w:val="00645FDC"/>
    <w:rsid w:val="0064698A"/>
    <w:rsid w:val="00646AA2"/>
    <w:rsid w:val="00646C92"/>
    <w:rsid w:val="006472EA"/>
    <w:rsid w:val="006476D4"/>
    <w:rsid w:val="00650354"/>
    <w:rsid w:val="00650D2A"/>
    <w:rsid w:val="006510D3"/>
    <w:rsid w:val="006530A9"/>
    <w:rsid w:val="00654311"/>
    <w:rsid w:val="006549F3"/>
    <w:rsid w:val="00655715"/>
    <w:rsid w:val="00655CD2"/>
    <w:rsid w:val="00657430"/>
    <w:rsid w:val="00660DC9"/>
    <w:rsid w:val="006610A1"/>
    <w:rsid w:val="006617BE"/>
    <w:rsid w:val="00661968"/>
    <w:rsid w:val="00661C9B"/>
    <w:rsid w:val="006624CA"/>
    <w:rsid w:val="00662537"/>
    <w:rsid w:val="00662A90"/>
    <w:rsid w:val="006645DB"/>
    <w:rsid w:val="00665238"/>
    <w:rsid w:val="006671D9"/>
    <w:rsid w:val="00667A8C"/>
    <w:rsid w:val="006705EA"/>
    <w:rsid w:val="00670AF2"/>
    <w:rsid w:val="00671A47"/>
    <w:rsid w:val="00671D27"/>
    <w:rsid w:val="0067261F"/>
    <w:rsid w:val="00672635"/>
    <w:rsid w:val="00672EF6"/>
    <w:rsid w:val="00673537"/>
    <w:rsid w:val="00673779"/>
    <w:rsid w:val="00673FB7"/>
    <w:rsid w:val="00675090"/>
    <w:rsid w:val="00676A42"/>
    <w:rsid w:val="00676E8A"/>
    <w:rsid w:val="00677B43"/>
    <w:rsid w:val="00677FBF"/>
    <w:rsid w:val="00680194"/>
    <w:rsid w:val="006814B2"/>
    <w:rsid w:val="00681F01"/>
    <w:rsid w:val="006849D9"/>
    <w:rsid w:val="006850B8"/>
    <w:rsid w:val="0068653C"/>
    <w:rsid w:val="00686A0E"/>
    <w:rsid w:val="00686A6E"/>
    <w:rsid w:val="00686BFF"/>
    <w:rsid w:val="00687A9B"/>
    <w:rsid w:val="00690936"/>
    <w:rsid w:val="006910D8"/>
    <w:rsid w:val="00692A10"/>
    <w:rsid w:val="00692C15"/>
    <w:rsid w:val="006970B7"/>
    <w:rsid w:val="0069728D"/>
    <w:rsid w:val="006A0EC0"/>
    <w:rsid w:val="006A1287"/>
    <w:rsid w:val="006A1490"/>
    <w:rsid w:val="006A1B94"/>
    <w:rsid w:val="006A1DFA"/>
    <w:rsid w:val="006A22DA"/>
    <w:rsid w:val="006A29BB"/>
    <w:rsid w:val="006A40E4"/>
    <w:rsid w:val="006A4B20"/>
    <w:rsid w:val="006A5062"/>
    <w:rsid w:val="006A5457"/>
    <w:rsid w:val="006A55CE"/>
    <w:rsid w:val="006A632B"/>
    <w:rsid w:val="006A64D9"/>
    <w:rsid w:val="006A768A"/>
    <w:rsid w:val="006B0F0E"/>
    <w:rsid w:val="006B19EF"/>
    <w:rsid w:val="006B261D"/>
    <w:rsid w:val="006B26FD"/>
    <w:rsid w:val="006B3046"/>
    <w:rsid w:val="006B3528"/>
    <w:rsid w:val="006B4C83"/>
    <w:rsid w:val="006B51B8"/>
    <w:rsid w:val="006B5447"/>
    <w:rsid w:val="006C02EB"/>
    <w:rsid w:val="006C104F"/>
    <w:rsid w:val="006C1D5B"/>
    <w:rsid w:val="006C27E4"/>
    <w:rsid w:val="006C391B"/>
    <w:rsid w:val="006C3D34"/>
    <w:rsid w:val="006C45FC"/>
    <w:rsid w:val="006C48A4"/>
    <w:rsid w:val="006C4B6C"/>
    <w:rsid w:val="006C5229"/>
    <w:rsid w:val="006C5DCD"/>
    <w:rsid w:val="006C67B5"/>
    <w:rsid w:val="006C70DF"/>
    <w:rsid w:val="006C7F92"/>
    <w:rsid w:val="006D04C1"/>
    <w:rsid w:val="006D0962"/>
    <w:rsid w:val="006D4A62"/>
    <w:rsid w:val="006D74FD"/>
    <w:rsid w:val="006E067F"/>
    <w:rsid w:val="006E0EE3"/>
    <w:rsid w:val="006E2FD9"/>
    <w:rsid w:val="006E3E7D"/>
    <w:rsid w:val="006E4617"/>
    <w:rsid w:val="006E4C10"/>
    <w:rsid w:val="006E601E"/>
    <w:rsid w:val="006E6BF5"/>
    <w:rsid w:val="006E7852"/>
    <w:rsid w:val="006E78C0"/>
    <w:rsid w:val="006F0AD0"/>
    <w:rsid w:val="006F0D83"/>
    <w:rsid w:val="006F115C"/>
    <w:rsid w:val="006F16A7"/>
    <w:rsid w:val="006F2626"/>
    <w:rsid w:val="006F295E"/>
    <w:rsid w:val="006F2BA0"/>
    <w:rsid w:val="006F2C28"/>
    <w:rsid w:val="006F3A5C"/>
    <w:rsid w:val="006F3C79"/>
    <w:rsid w:val="006F4608"/>
    <w:rsid w:val="006F47EB"/>
    <w:rsid w:val="006F4BE4"/>
    <w:rsid w:val="006F4CEB"/>
    <w:rsid w:val="006F54A8"/>
    <w:rsid w:val="006F5A21"/>
    <w:rsid w:val="006F5E85"/>
    <w:rsid w:val="006F725B"/>
    <w:rsid w:val="006F72E5"/>
    <w:rsid w:val="006F7FEF"/>
    <w:rsid w:val="007005AD"/>
    <w:rsid w:val="00700DAB"/>
    <w:rsid w:val="0070161C"/>
    <w:rsid w:val="00701B0E"/>
    <w:rsid w:val="00701E07"/>
    <w:rsid w:val="00702BFE"/>
    <w:rsid w:val="00703D53"/>
    <w:rsid w:val="00703FF0"/>
    <w:rsid w:val="007050F2"/>
    <w:rsid w:val="00705752"/>
    <w:rsid w:val="00706973"/>
    <w:rsid w:val="00706BA7"/>
    <w:rsid w:val="00706DDE"/>
    <w:rsid w:val="0070702F"/>
    <w:rsid w:val="007074AE"/>
    <w:rsid w:val="0070763B"/>
    <w:rsid w:val="00710AE4"/>
    <w:rsid w:val="007110A3"/>
    <w:rsid w:val="00711210"/>
    <w:rsid w:val="00711E55"/>
    <w:rsid w:val="00712005"/>
    <w:rsid w:val="00712B97"/>
    <w:rsid w:val="00713526"/>
    <w:rsid w:val="00714183"/>
    <w:rsid w:val="0071450C"/>
    <w:rsid w:val="00716C3F"/>
    <w:rsid w:val="00717524"/>
    <w:rsid w:val="0072041A"/>
    <w:rsid w:val="00720CC4"/>
    <w:rsid w:val="00721665"/>
    <w:rsid w:val="007218C6"/>
    <w:rsid w:val="007220FB"/>
    <w:rsid w:val="00723014"/>
    <w:rsid w:val="0072374C"/>
    <w:rsid w:val="00723F9B"/>
    <w:rsid w:val="0072428A"/>
    <w:rsid w:val="0072612B"/>
    <w:rsid w:val="0072696D"/>
    <w:rsid w:val="00726B3D"/>
    <w:rsid w:val="00727087"/>
    <w:rsid w:val="0073064A"/>
    <w:rsid w:val="00730FF8"/>
    <w:rsid w:val="00731C93"/>
    <w:rsid w:val="00731D77"/>
    <w:rsid w:val="00732168"/>
    <w:rsid w:val="00734C0B"/>
    <w:rsid w:val="00734EE6"/>
    <w:rsid w:val="00735372"/>
    <w:rsid w:val="00735476"/>
    <w:rsid w:val="00735AC3"/>
    <w:rsid w:val="007364CF"/>
    <w:rsid w:val="00736590"/>
    <w:rsid w:val="00736EC5"/>
    <w:rsid w:val="007411A6"/>
    <w:rsid w:val="007416B2"/>
    <w:rsid w:val="00741AE4"/>
    <w:rsid w:val="00743940"/>
    <w:rsid w:val="007443A0"/>
    <w:rsid w:val="00744B1E"/>
    <w:rsid w:val="0074517D"/>
    <w:rsid w:val="00745936"/>
    <w:rsid w:val="0074607A"/>
    <w:rsid w:val="007464A9"/>
    <w:rsid w:val="00747781"/>
    <w:rsid w:val="00751D10"/>
    <w:rsid w:val="007543EF"/>
    <w:rsid w:val="007544B3"/>
    <w:rsid w:val="00757573"/>
    <w:rsid w:val="00760164"/>
    <w:rsid w:val="00761EF3"/>
    <w:rsid w:val="00762FE5"/>
    <w:rsid w:val="00763F45"/>
    <w:rsid w:val="007640A6"/>
    <w:rsid w:val="0076443A"/>
    <w:rsid w:val="007659BB"/>
    <w:rsid w:val="00765A38"/>
    <w:rsid w:val="007667A1"/>
    <w:rsid w:val="00766835"/>
    <w:rsid w:val="00766B82"/>
    <w:rsid w:val="0076725A"/>
    <w:rsid w:val="007677D6"/>
    <w:rsid w:val="00767CC9"/>
    <w:rsid w:val="00770386"/>
    <w:rsid w:val="0077056E"/>
    <w:rsid w:val="007707CB"/>
    <w:rsid w:val="00770A85"/>
    <w:rsid w:val="00770BA5"/>
    <w:rsid w:val="00771F4B"/>
    <w:rsid w:val="0077246F"/>
    <w:rsid w:val="00772F8A"/>
    <w:rsid w:val="00773DF9"/>
    <w:rsid w:val="00773FEB"/>
    <w:rsid w:val="00774814"/>
    <w:rsid w:val="007750A7"/>
    <w:rsid w:val="0077640F"/>
    <w:rsid w:val="00776976"/>
    <w:rsid w:val="0077786C"/>
    <w:rsid w:val="00777878"/>
    <w:rsid w:val="007779C8"/>
    <w:rsid w:val="00777F33"/>
    <w:rsid w:val="0078012D"/>
    <w:rsid w:val="00780495"/>
    <w:rsid w:val="00781655"/>
    <w:rsid w:val="00781D5A"/>
    <w:rsid w:val="00782173"/>
    <w:rsid w:val="00782192"/>
    <w:rsid w:val="0078442D"/>
    <w:rsid w:val="007846CC"/>
    <w:rsid w:val="00784C4D"/>
    <w:rsid w:val="00784F90"/>
    <w:rsid w:val="007851AB"/>
    <w:rsid w:val="00786724"/>
    <w:rsid w:val="00787BA6"/>
    <w:rsid w:val="00787E3D"/>
    <w:rsid w:val="00790732"/>
    <w:rsid w:val="00791C7F"/>
    <w:rsid w:val="0079326D"/>
    <w:rsid w:val="0079505A"/>
    <w:rsid w:val="007953BC"/>
    <w:rsid w:val="00796092"/>
    <w:rsid w:val="00796208"/>
    <w:rsid w:val="007A05C8"/>
    <w:rsid w:val="007A1A6A"/>
    <w:rsid w:val="007A1E3B"/>
    <w:rsid w:val="007A25EC"/>
    <w:rsid w:val="007A334B"/>
    <w:rsid w:val="007A4205"/>
    <w:rsid w:val="007A562F"/>
    <w:rsid w:val="007A74B8"/>
    <w:rsid w:val="007B0D28"/>
    <w:rsid w:val="007B0EEC"/>
    <w:rsid w:val="007B1D8D"/>
    <w:rsid w:val="007B2EC0"/>
    <w:rsid w:val="007B33BA"/>
    <w:rsid w:val="007B3815"/>
    <w:rsid w:val="007B3CBA"/>
    <w:rsid w:val="007B3F0F"/>
    <w:rsid w:val="007B4E63"/>
    <w:rsid w:val="007B5F17"/>
    <w:rsid w:val="007B6B2C"/>
    <w:rsid w:val="007B78EB"/>
    <w:rsid w:val="007C04F6"/>
    <w:rsid w:val="007C1F36"/>
    <w:rsid w:val="007C2DFD"/>
    <w:rsid w:val="007C3CBB"/>
    <w:rsid w:val="007C3E23"/>
    <w:rsid w:val="007C4194"/>
    <w:rsid w:val="007C47BF"/>
    <w:rsid w:val="007C4A65"/>
    <w:rsid w:val="007C527F"/>
    <w:rsid w:val="007C5F5A"/>
    <w:rsid w:val="007C670B"/>
    <w:rsid w:val="007C750D"/>
    <w:rsid w:val="007C7908"/>
    <w:rsid w:val="007C7E8A"/>
    <w:rsid w:val="007D0214"/>
    <w:rsid w:val="007D344A"/>
    <w:rsid w:val="007D3BD8"/>
    <w:rsid w:val="007D43A3"/>
    <w:rsid w:val="007D4CDB"/>
    <w:rsid w:val="007D4DE4"/>
    <w:rsid w:val="007D5160"/>
    <w:rsid w:val="007D6B60"/>
    <w:rsid w:val="007D7BDC"/>
    <w:rsid w:val="007E063A"/>
    <w:rsid w:val="007E0F87"/>
    <w:rsid w:val="007E36CA"/>
    <w:rsid w:val="007E49B6"/>
    <w:rsid w:val="007E4A1E"/>
    <w:rsid w:val="007E4B03"/>
    <w:rsid w:val="007E4FD7"/>
    <w:rsid w:val="007E695B"/>
    <w:rsid w:val="007E77A5"/>
    <w:rsid w:val="007E7936"/>
    <w:rsid w:val="007F05EE"/>
    <w:rsid w:val="007F0F6E"/>
    <w:rsid w:val="007F1354"/>
    <w:rsid w:val="007F13FD"/>
    <w:rsid w:val="007F1F40"/>
    <w:rsid w:val="007F2264"/>
    <w:rsid w:val="007F384D"/>
    <w:rsid w:val="007F3CC1"/>
    <w:rsid w:val="007F438A"/>
    <w:rsid w:val="007F43F3"/>
    <w:rsid w:val="007F451A"/>
    <w:rsid w:val="007F4957"/>
    <w:rsid w:val="007F5DF8"/>
    <w:rsid w:val="007F66A8"/>
    <w:rsid w:val="007F7594"/>
    <w:rsid w:val="007F75C9"/>
    <w:rsid w:val="00800235"/>
    <w:rsid w:val="00800B6B"/>
    <w:rsid w:val="00802665"/>
    <w:rsid w:val="008029CE"/>
    <w:rsid w:val="00803160"/>
    <w:rsid w:val="008034C1"/>
    <w:rsid w:val="00803742"/>
    <w:rsid w:val="00803A7B"/>
    <w:rsid w:val="008051F5"/>
    <w:rsid w:val="00805B71"/>
    <w:rsid w:val="00806497"/>
    <w:rsid w:val="008065A6"/>
    <w:rsid w:val="0080694B"/>
    <w:rsid w:val="00806CD2"/>
    <w:rsid w:val="00807032"/>
    <w:rsid w:val="008071ED"/>
    <w:rsid w:val="00807230"/>
    <w:rsid w:val="00807AF3"/>
    <w:rsid w:val="00807E70"/>
    <w:rsid w:val="00810CD3"/>
    <w:rsid w:val="00812816"/>
    <w:rsid w:val="00812E1D"/>
    <w:rsid w:val="008132CC"/>
    <w:rsid w:val="00813459"/>
    <w:rsid w:val="00813C0C"/>
    <w:rsid w:val="00813DC4"/>
    <w:rsid w:val="008143F8"/>
    <w:rsid w:val="00814B35"/>
    <w:rsid w:val="00816D77"/>
    <w:rsid w:val="008175DB"/>
    <w:rsid w:val="008206D8"/>
    <w:rsid w:val="008209D2"/>
    <w:rsid w:val="0082266F"/>
    <w:rsid w:val="00824650"/>
    <w:rsid w:val="00824730"/>
    <w:rsid w:val="0082494C"/>
    <w:rsid w:val="0082606B"/>
    <w:rsid w:val="00827974"/>
    <w:rsid w:val="00827DE7"/>
    <w:rsid w:val="00830C09"/>
    <w:rsid w:val="00830DB0"/>
    <w:rsid w:val="008325C6"/>
    <w:rsid w:val="00832F4C"/>
    <w:rsid w:val="008333A0"/>
    <w:rsid w:val="008340C8"/>
    <w:rsid w:val="0083522F"/>
    <w:rsid w:val="008364A3"/>
    <w:rsid w:val="0083652B"/>
    <w:rsid w:val="00836584"/>
    <w:rsid w:val="00836A9C"/>
    <w:rsid w:val="00837D1B"/>
    <w:rsid w:val="00837F6D"/>
    <w:rsid w:val="0084175B"/>
    <w:rsid w:val="0084197A"/>
    <w:rsid w:val="00841BC4"/>
    <w:rsid w:val="00841CEE"/>
    <w:rsid w:val="008421F0"/>
    <w:rsid w:val="00842674"/>
    <w:rsid w:val="008426B7"/>
    <w:rsid w:val="008436F3"/>
    <w:rsid w:val="0084443F"/>
    <w:rsid w:val="00845A6F"/>
    <w:rsid w:val="00846010"/>
    <w:rsid w:val="00846183"/>
    <w:rsid w:val="008467AC"/>
    <w:rsid w:val="00846D37"/>
    <w:rsid w:val="00850306"/>
    <w:rsid w:val="008511EF"/>
    <w:rsid w:val="008516D6"/>
    <w:rsid w:val="00853C50"/>
    <w:rsid w:val="00853E0F"/>
    <w:rsid w:val="008547CB"/>
    <w:rsid w:val="008551D3"/>
    <w:rsid w:val="008559E0"/>
    <w:rsid w:val="008562B1"/>
    <w:rsid w:val="0085636C"/>
    <w:rsid w:val="00857437"/>
    <w:rsid w:val="008578CA"/>
    <w:rsid w:val="008578FA"/>
    <w:rsid w:val="00857A6A"/>
    <w:rsid w:val="00857DA9"/>
    <w:rsid w:val="008611AB"/>
    <w:rsid w:val="00861418"/>
    <w:rsid w:val="0086155E"/>
    <w:rsid w:val="00861C29"/>
    <w:rsid w:val="00862F77"/>
    <w:rsid w:val="0086375B"/>
    <w:rsid w:val="008638EE"/>
    <w:rsid w:val="0086449E"/>
    <w:rsid w:val="00864D7A"/>
    <w:rsid w:val="00864E17"/>
    <w:rsid w:val="0086515E"/>
    <w:rsid w:val="0086718E"/>
    <w:rsid w:val="0086797D"/>
    <w:rsid w:val="00870757"/>
    <w:rsid w:val="00870AD7"/>
    <w:rsid w:val="0087169B"/>
    <w:rsid w:val="00871CD8"/>
    <w:rsid w:val="00873CA0"/>
    <w:rsid w:val="00874E1B"/>
    <w:rsid w:val="008752F8"/>
    <w:rsid w:val="008762EB"/>
    <w:rsid w:val="0087649F"/>
    <w:rsid w:val="00877794"/>
    <w:rsid w:val="008808C6"/>
    <w:rsid w:val="00880AC3"/>
    <w:rsid w:val="00882AE5"/>
    <w:rsid w:val="00885EFD"/>
    <w:rsid w:val="00886C21"/>
    <w:rsid w:val="008900E7"/>
    <w:rsid w:val="008903C4"/>
    <w:rsid w:val="008906DC"/>
    <w:rsid w:val="00890745"/>
    <w:rsid w:val="00892315"/>
    <w:rsid w:val="00893A44"/>
    <w:rsid w:val="00893D31"/>
    <w:rsid w:val="00893F25"/>
    <w:rsid w:val="008944B9"/>
    <w:rsid w:val="00894544"/>
    <w:rsid w:val="008948FA"/>
    <w:rsid w:val="00895D51"/>
    <w:rsid w:val="00895E0F"/>
    <w:rsid w:val="0089704A"/>
    <w:rsid w:val="00897AAA"/>
    <w:rsid w:val="00897F70"/>
    <w:rsid w:val="00897FC7"/>
    <w:rsid w:val="008A0D25"/>
    <w:rsid w:val="008A0FE8"/>
    <w:rsid w:val="008A1266"/>
    <w:rsid w:val="008A1D88"/>
    <w:rsid w:val="008A2C05"/>
    <w:rsid w:val="008A3895"/>
    <w:rsid w:val="008A3E21"/>
    <w:rsid w:val="008A411D"/>
    <w:rsid w:val="008A4F55"/>
    <w:rsid w:val="008A599F"/>
    <w:rsid w:val="008A5AE0"/>
    <w:rsid w:val="008A7C3B"/>
    <w:rsid w:val="008B07F8"/>
    <w:rsid w:val="008B0911"/>
    <w:rsid w:val="008B1A07"/>
    <w:rsid w:val="008B24BC"/>
    <w:rsid w:val="008B2886"/>
    <w:rsid w:val="008B28D2"/>
    <w:rsid w:val="008B4746"/>
    <w:rsid w:val="008B4C40"/>
    <w:rsid w:val="008B5325"/>
    <w:rsid w:val="008B58C9"/>
    <w:rsid w:val="008B5D51"/>
    <w:rsid w:val="008B65C3"/>
    <w:rsid w:val="008B6924"/>
    <w:rsid w:val="008B698D"/>
    <w:rsid w:val="008B6F1B"/>
    <w:rsid w:val="008B789C"/>
    <w:rsid w:val="008B7ECB"/>
    <w:rsid w:val="008C05E0"/>
    <w:rsid w:val="008C0E73"/>
    <w:rsid w:val="008C1192"/>
    <w:rsid w:val="008C2E89"/>
    <w:rsid w:val="008C3706"/>
    <w:rsid w:val="008C3A79"/>
    <w:rsid w:val="008C3EF5"/>
    <w:rsid w:val="008C478C"/>
    <w:rsid w:val="008C5CDF"/>
    <w:rsid w:val="008C64F4"/>
    <w:rsid w:val="008C67DB"/>
    <w:rsid w:val="008C6BDF"/>
    <w:rsid w:val="008C727F"/>
    <w:rsid w:val="008C770E"/>
    <w:rsid w:val="008C79CF"/>
    <w:rsid w:val="008D0717"/>
    <w:rsid w:val="008D0A17"/>
    <w:rsid w:val="008D0A3C"/>
    <w:rsid w:val="008D0F3F"/>
    <w:rsid w:val="008D12C4"/>
    <w:rsid w:val="008D1FA4"/>
    <w:rsid w:val="008D222A"/>
    <w:rsid w:val="008D26C1"/>
    <w:rsid w:val="008D2929"/>
    <w:rsid w:val="008D3995"/>
    <w:rsid w:val="008D3D7F"/>
    <w:rsid w:val="008D416C"/>
    <w:rsid w:val="008D4664"/>
    <w:rsid w:val="008D4FC7"/>
    <w:rsid w:val="008D6C72"/>
    <w:rsid w:val="008E10FF"/>
    <w:rsid w:val="008E144D"/>
    <w:rsid w:val="008E2288"/>
    <w:rsid w:val="008E24C7"/>
    <w:rsid w:val="008E3481"/>
    <w:rsid w:val="008E4127"/>
    <w:rsid w:val="008E44AD"/>
    <w:rsid w:val="008E549D"/>
    <w:rsid w:val="008E55EE"/>
    <w:rsid w:val="008E5626"/>
    <w:rsid w:val="008E586C"/>
    <w:rsid w:val="008E5AF3"/>
    <w:rsid w:val="008E5BE9"/>
    <w:rsid w:val="008E786C"/>
    <w:rsid w:val="008E7C14"/>
    <w:rsid w:val="008F0345"/>
    <w:rsid w:val="008F094F"/>
    <w:rsid w:val="008F096D"/>
    <w:rsid w:val="008F0B57"/>
    <w:rsid w:val="008F2139"/>
    <w:rsid w:val="008F3625"/>
    <w:rsid w:val="008F4568"/>
    <w:rsid w:val="008F5622"/>
    <w:rsid w:val="008F6C5F"/>
    <w:rsid w:val="008F77FC"/>
    <w:rsid w:val="008F7B3F"/>
    <w:rsid w:val="00900621"/>
    <w:rsid w:val="00902756"/>
    <w:rsid w:val="0090285C"/>
    <w:rsid w:val="00903C98"/>
    <w:rsid w:val="0090497B"/>
    <w:rsid w:val="00904C20"/>
    <w:rsid w:val="009061F1"/>
    <w:rsid w:val="00906B52"/>
    <w:rsid w:val="00906BAF"/>
    <w:rsid w:val="00907355"/>
    <w:rsid w:val="00907C2C"/>
    <w:rsid w:val="00910137"/>
    <w:rsid w:val="0091030C"/>
    <w:rsid w:val="00910F41"/>
    <w:rsid w:val="0091239E"/>
    <w:rsid w:val="0091246A"/>
    <w:rsid w:val="00912959"/>
    <w:rsid w:val="00913291"/>
    <w:rsid w:val="00914ABB"/>
    <w:rsid w:val="00914EA3"/>
    <w:rsid w:val="009150BD"/>
    <w:rsid w:val="00915396"/>
    <w:rsid w:val="00915D39"/>
    <w:rsid w:val="0091741F"/>
    <w:rsid w:val="00917737"/>
    <w:rsid w:val="009214B0"/>
    <w:rsid w:val="00923045"/>
    <w:rsid w:val="00923A81"/>
    <w:rsid w:val="0092423B"/>
    <w:rsid w:val="00924EFC"/>
    <w:rsid w:val="00925715"/>
    <w:rsid w:val="00925E38"/>
    <w:rsid w:val="00926074"/>
    <w:rsid w:val="009261BF"/>
    <w:rsid w:val="009264D2"/>
    <w:rsid w:val="00926BDB"/>
    <w:rsid w:val="00926F9C"/>
    <w:rsid w:val="009270BB"/>
    <w:rsid w:val="009272B8"/>
    <w:rsid w:val="00930245"/>
    <w:rsid w:val="00930D6E"/>
    <w:rsid w:val="00931528"/>
    <w:rsid w:val="009321DE"/>
    <w:rsid w:val="00932FC4"/>
    <w:rsid w:val="00933143"/>
    <w:rsid w:val="00933571"/>
    <w:rsid w:val="00933584"/>
    <w:rsid w:val="00934012"/>
    <w:rsid w:val="009347B2"/>
    <w:rsid w:val="00934FBC"/>
    <w:rsid w:val="009352B8"/>
    <w:rsid w:val="00935EE2"/>
    <w:rsid w:val="009362C3"/>
    <w:rsid w:val="00936C1E"/>
    <w:rsid w:val="0094136B"/>
    <w:rsid w:val="00941425"/>
    <w:rsid w:val="00941547"/>
    <w:rsid w:val="0094256F"/>
    <w:rsid w:val="0094266F"/>
    <w:rsid w:val="0094355F"/>
    <w:rsid w:val="00944F3A"/>
    <w:rsid w:val="0094679A"/>
    <w:rsid w:val="0094725E"/>
    <w:rsid w:val="00950238"/>
    <w:rsid w:val="0095091E"/>
    <w:rsid w:val="0095186C"/>
    <w:rsid w:val="00951A04"/>
    <w:rsid w:val="00951FE9"/>
    <w:rsid w:val="00953B21"/>
    <w:rsid w:val="00953C64"/>
    <w:rsid w:val="009548EF"/>
    <w:rsid w:val="009556FF"/>
    <w:rsid w:val="00955882"/>
    <w:rsid w:val="00956C05"/>
    <w:rsid w:val="00957BE2"/>
    <w:rsid w:val="009600D9"/>
    <w:rsid w:val="009604E3"/>
    <w:rsid w:val="009605A1"/>
    <w:rsid w:val="009609FC"/>
    <w:rsid w:val="00960AC7"/>
    <w:rsid w:val="00960CBB"/>
    <w:rsid w:val="00960D2B"/>
    <w:rsid w:val="00960DA6"/>
    <w:rsid w:val="0096154D"/>
    <w:rsid w:val="00961619"/>
    <w:rsid w:val="00961DE1"/>
    <w:rsid w:val="00961E1B"/>
    <w:rsid w:val="009620C5"/>
    <w:rsid w:val="00963DCA"/>
    <w:rsid w:val="00964B29"/>
    <w:rsid w:val="00964FE7"/>
    <w:rsid w:val="00965471"/>
    <w:rsid w:val="00966953"/>
    <w:rsid w:val="00967E70"/>
    <w:rsid w:val="00970501"/>
    <w:rsid w:val="00970E8E"/>
    <w:rsid w:val="00972CCB"/>
    <w:rsid w:val="0097359C"/>
    <w:rsid w:val="009735F3"/>
    <w:rsid w:val="00974AB5"/>
    <w:rsid w:val="00974B18"/>
    <w:rsid w:val="00974B5D"/>
    <w:rsid w:val="00975814"/>
    <w:rsid w:val="0098003E"/>
    <w:rsid w:val="009801E8"/>
    <w:rsid w:val="00980AF1"/>
    <w:rsid w:val="00980FE8"/>
    <w:rsid w:val="00981482"/>
    <w:rsid w:val="009828D0"/>
    <w:rsid w:val="00982C3A"/>
    <w:rsid w:val="0098385E"/>
    <w:rsid w:val="0098442B"/>
    <w:rsid w:val="009845BD"/>
    <w:rsid w:val="0098557A"/>
    <w:rsid w:val="00985703"/>
    <w:rsid w:val="00986C4D"/>
    <w:rsid w:val="00987505"/>
    <w:rsid w:val="009903E4"/>
    <w:rsid w:val="00990A13"/>
    <w:rsid w:val="00990AFF"/>
    <w:rsid w:val="009927E2"/>
    <w:rsid w:val="00993359"/>
    <w:rsid w:val="009937BF"/>
    <w:rsid w:val="0099419C"/>
    <w:rsid w:val="009942C5"/>
    <w:rsid w:val="00994D15"/>
    <w:rsid w:val="00996C0F"/>
    <w:rsid w:val="0099706C"/>
    <w:rsid w:val="00997DFC"/>
    <w:rsid w:val="009A11F9"/>
    <w:rsid w:val="009A1E0A"/>
    <w:rsid w:val="009A2F8F"/>
    <w:rsid w:val="009A366F"/>
    <w:rsid w:val="009A3BAB"/>
    <w:rsid w:val="009A3C75"/>
    <w:rsid w:val="009A5829"/>
    <w:rsid w:val="009A6287"/>
    <w:rsid w:val="009A64F9"/>
    <w:rsid w:val="009A6662"/>
    <w:rsid w:val="009A7F46"/>
    <w:rsid w:val="009B0B27"/>
    <w:rsid w:val="009B0E97"/>
    <w:rsid w:val="009B110F"/>
    <w:rsid w:val="009B13EB"/>
    <w:rsid w:val="009B1A4B"/>
    <w:rsid w:val="009B2539"/>
    <w:rsid w:val="009B36D5"/>
    <w:rsid w:val="009B4A66"/>
    <w:rsid w:val="009B4DA9"/>
    <w:rsid w:val="009B52BD"/>
    <w:rsid w:val="009B6AB3"/>
    <w:rsid w:val="009B6B5B"/>
    <w:rsid w:val="009B6D3C"/>
    <w:rsid w:val="009B6EE5"/>
    <w:rsid w:val="009C0047"/>
    <w:rsid w:val="009C241C"/>
    <w:rsid w:val="009C2E71"/>
    <w:rsid w:val="009C4AD1"/>
    <w:rsid w:val="009C5600"/>
    <w:rsid w:val="009C59B8"/>
    <w:rsid w:val="009C5E77"/>
    <w:rsid w:val="009D154C"/>
    <w:rsid w:val="009D23F4"/>
    <w:rsid w:val="009D3A75"/>
    <w:rsid w:val="009D3FAA"/>
    <w:rsid w:val="009D4A9C"/>
    <w:rsid w:val="009D539A"/>
    <w:rsid w:val="009D583C"/>
    <w:rsid w:val="009D58B7"/>
    <w:rsid w:val="009D651D"/>
    <w:rsid w:val="009E16DC"/>
    <w:rsid w:val="009E3452"/>
    <w:rsid w:val="009E3641"/>
    <w:rsid w:val="009E54B1"/>
    <w:rsid w:val="009E6EF3"/>
    <w:rsid w:val="009E70E9"/>
    <w:rsid w:val="009E7319"/>
    <w:rsid w:val="009E7637"/>
    <w:rsid w:val="009F000B"/>
    <w:rsid w:val="009F0EE3"/>
    <w:rsid w:val="009F1CD4"/>
    <w:rsid w:val="009F21CB"/>
    <w:rsid w:val="009F3C05"/>
    <w:rsid w:val="009F43B0"/>
    <w:rsid w:val="009F526C"/>
    <w:rsid w:val="009F5662"/>
    <w:rsid w:val="009F5B63"/>
    <w:rsid w:val="009F5EC3"/>
    <w:rsid w:val="009F6D0F"/>
    <w:rsid w:val="009F7451"/>
    <w:rsid w:val="009F769A"/>
    <w:rsid w:val="009F7E26"/>
    <w:rsid w:val="00A00903"/>
    <w:rsid w:val="00A00BC6"/>
    <w:rsid w:val="00A026FE"/>
    <w:rsid w:val="00A0361B"/>
    <w:rsid w:val="00A04712"/>
    <w:rsid w:val="00A04F7A"/>
    <w:rsid w:val="00A07CE8"/>
    <w:rsid w:val="00A100E1"/>
    <w:rsid w:val="00A10284"/>
    <w:rsid w:val="00A11FB6"/>
    <w:rsid w:val="00A1222D"/>
    <w:rsid w:val="00A1581D"/>
    <w:rsid w:val="00A16437"/>
    <w:rsid w:val="00A16733"/>
    <w:rsid w:val="00A16EB5"/>
    <w:rsid w:val="00A176DB"/>
    <w:rsid w:val="00A17CE9"/>
    <w:rsid w:val="00A204B2"/>
    <w:rsid w:val="00A20635"/>
    <w:rsid w:val="00A20686"/>
    <w:rsid w:val="00A20C2F"/>
    <w:rsid w:val="00A211CD"/>
    <w:rsid w:val="00A216F1"/>
    <w:rsid w:val="00A2180E"/>
    <w:rsid w:val="00A224A0"/>
    <w:rsid w:val="00A225EB"/>
    <w:rsid w:val="00A2283D"/>
    <w:rsid w:val="00A22B38"/>
    <w:rsid w:val="00A22D86"/>
    <w:rsid w:val="00A23D0B"/>
    <w:rsid w:val="00A24322"/>
    <w:rsid w:val="00A24383"/>
    <w:rsid w:val="00A264A2"/>
    <w:rsid w:val="00A26E2B"/>
    <w:rsid w:val="00A27728"/>
    <w:rsid w:val="00A30185"/>
    <w:rsid w:val="00A3198E"/>
    <w:rsid w:val="00A329AE"/>
    <w:rsid w:val="00A32EA1"/>
    <w:rsid w:val="00A3324C"/>
    <w:rsid w:val="00A333F7"/>
    <w:rsid w:val="00A36F54"/>
    <w:rsid w:val="00A3708F"/>
    <w:rsid w:val="00A37424"/>
    <w:rsid w:val="00A37E55"/>
    <w:rsid w:val="00A402B1"/>
    <w:rsid w:val="00A40B9C"/>
    <w:rsid w:val="00A40DC7"/>
    <w:rsid w:val="00A41325"/>
    <w:rsid w:val="00A42B56"/>
    <w:rsid w:val="00A4383D"/>
    <w:rsid w:val="00A4431D"/>
    <w:rsid w:val="00A44D0B"/>
    <w:rsid w:val="00A44E1F"/>
    <w:rsid w:val="00A4527A"/>
    <w:rsid w:val="00A458CB"/>
    <w:rsid w:val="00A45A89"/>
    <w:rsid w:val="00A45DB5"/>
    <w:rsid w:val="00A46141"/>
    <w:rsid w:val="00A4764A"/>
    <w:rsid w:val="00A51234"/>
    <w:rsid w:val="00A52165"/>
    <w:rsid w:val="00A52C1A"/>
    <w:rsid w:val="00A541D5"/>
    <w:rsid w:val="00A545FF"/>
    <w:rsid w:val="00A5477F"/>
    <w:rsid w:val="00A54DC1"/>
    <w:rsid w:val="00A54E1C"/>
    <w:rsid w:val="00A55218"/>
    <w:rsid w:val="00A55675"/>
    <w:rsid w:val="00A557C3"/>
    <w:rsid w:val="00A560DF"/>
    <w:rsid w:val="00A56696"/>
    <w:rsid w:val="00A5714C"/>
    <w:rsid w:val="00A57E57"/>
    <w:rsid w:val="00A60BCF"/>
    <w:rsid w:val="00A61023"/>
    <w:rsid w:val="00A64897"/>
    <w:rsid w:val="00A64AA0"/>
    <w:rsid w:val="00A64FC2"/>
    <w:rsid w:val="00A66D7B"/>
    <w:rsid w:val="00A67183"/>
    <w:rsid w:val="00A67FE4"/>
    <w:rsid w:val="00A71369"/>
    <w:rsid w:val="00A715C4"/>
    <w:rsid w:val="00A71C75"/>
    <w:rsid w:val="00A721F4"/>
    <w:rsid w:val="00A726D1"/>
    <w:rsid w:val="00A75123"/>
    <w:rsid w:val="00A7567C"/>
    <w:rsid w:val="00A762CD"/>
    <w:rsid w:val="00A76DA0"/>
    <w:rsid w:val="00A7758C"/>
    <w:rsid w:val="00A775AE"/>
    <w:rsid w:val="00A816A6"/>
    <w:rsid w:val="00A81754"/>
    <w:rsid w:val="00A82BCE"/>
    <w:rsid w:val="00A82D9D"/>
    <w:rsid w:val="00A83752"/>
    <w:rsid w:val="00A84170"/>
    <w:rsid w:val="00A84378"/>
    <w:rsid w:val="00A85159"/>
    <w:rsid w:val="00A8560B"/>
    <w:rsid w:val="00A86DC8"/>
    <w:rsid w:val="00A8735E"/>
    <w:rsid w:val="00A873C2"/>
    <w:rsid w:val="00A90829"/>
    <w:rsid w:val="00A91BBE"/>
    <w:rsid w:val="00A93599"/>
    <w:rsid w:val="00A9412F"/>
    <w:rsid w:val="00A9469E"/>
    <w:rsid w:val="00A94950"/>
    <w:rsid w:val="00A95C0E"/>
    <w:rsid w:val="00A96F05"/>
    <w:rsid w:val="00A96F0D"/>
    <w:rsid w:val="00A973B8"/>
    <w:rsid w:val="00A97D1A"/>
    <w:rsid w:val="00AA1270"/>
    <w:rsid w:val="00AA23B4"/>
    <w:rsid w:val="00AA23C6"/>
    <w:rsid w:val="00AA3F31"/>
    <w:rsid w:val="00AA4E03"/>
    <w:rsid w:val="00AA77F6"/>
    <w:rsid w:val="00AB1D86"/>
    <w:rsid w:val="00AB24C6"/>
    <w:rsid w:val="00AB36B6"/>
    <w:rsid w:val="00AB3BDD"/>
    <w:rsid w:val="00AB3D18"/>
    <w:rsid w:val="00AB499F"/>
    <w:rsid w:val="00AB4C11"/>
    <w:rsid w:val="00AB4C2B"/>
    <w:rsid w:val="00AB5456"/>
    <w:rsid w:val="00AB6446"/>
    <w:rsid w:val="00AB715E"/>
    <w:rsid w:val="00AB7790"/>
    <w:rsid w:val="00AB7D01"/>
    <w:rsid w:val="00AC081F"/>
    <w:rsid w:val="00AC087F"/>
    <w:rsid w:val="00AC0F53"/>
    <w:rsid w:val="00AC222E"/>
    <w:rsid w:val="00AC2CF3"/>
    <w:rsid w:val="00AC2DB6"/>
    <w:rsid w:val="00AC3282"/>
    <w:rsid w:val="00AC43A4"/>
    <w:rsid w:val="00AC4D71"/>
    <w:rsid w:val="00AC4FE0"/>
    <w:rsid w:val="00AC505D"/>
    <w:rsid w:val="00AC5B37"/>
    <w:rsid w:val="00AC6020"/>
    <w:rsid w:val="00AC611F"/>
    <w:rsid w:val="00AC6765"/>
    <w:rsid w:val="00AC6790"/>
    <w:rsid w:val="00AC6D55"/>
    <w:rsid w:val="00AC7BEA"/>
    <w:rsid w:val="00AD3979"/>
    <w:rsid w:val="00AD4AFE"/>
    <w:rsid w:val="00AD4C0A"/>
    <w:rsid w:val="00AD552E"/>
    <w:rsid w:val="00AD6367"/>
    <w:rsid w:val="00AD6AE8"/>
    <w:rsid w:val="00AD6CDC"/>
    <w:rsid w:val="00AD71C8"/>
    <w:rsid w:val="00AD7A3B"/>
    <w:rsid w:val="00AD7CC5"/>
    <w:rsid w:val="00AE0000"/>
    <w:rsid w:val="00AE0D3F"/>
    <w:rsid w:val="00AE1439"/>
    <w:rsid w:val="00AE1F04"/>
    <w:rsid w:val="00AE3241"/>
    <w:rsid w:val="00AE615D"/>
    <w:rsid w:val="00AE7CC9"/>
    <w:rsid w:val="00AF076A"/>
    <w:rsid w:val="00AF13CA"/>
    <w:rsid w:val="00AF18F2"/>
    <w:rsid w:val="00AF1C53"/>
    <w:rsid w:val="00AF1E90"/>
    <w:rsid w:val="00AF2DA6"/>
    <w:rsid w:val="00AF3D47"/>
    <w:rsid w:val="00AF4A1A"/>
    <w:rsid w:val="00AF4D5B"/>
    <w:rsid w:val="00AF4E4F"/>
    <w:rsid w:val="00AF58E1"/>
    <w:rsid w:val="00AF5FC6"/>
    <w:rsid w:val="00AF62D6"/>
    <w:rsid w:val="00AF695B"/>
    <w:rsid w:val="00AF7654"/>
    <w:rsid w:val="00AF7B3B"/>
    <w:rsid w:val="00AF7E86"/>
    <w:rsid w:val="00B00C3D"/>
    <w:rsid w:val="00B00F32"/>
    <w:rsid w:val="00B01027"/>
    <w:rsid w:val="00B02A68"/>
    <w:rsid w:val="00B04632"/>
    <w:rsid w:val="00B05140"/>
    <w:rsid w:val="00B055D3"/>
    <w:rsid w:val="00B06009"/>
    <w:rsid w:val="00B0612B"/>
    <w:rsid w:val="00B061FD"/>
    <w:rsid w:val="00B063F2"/>
    <w:rsid w:val="00B0789D"/>
    <w:rsid w:val="00B1057A"/>
    <w:rsid w:val="00B11308"/>
    <w:rsid w:val="00B11E70"/>
    <w:rsid w:val="00B12F55"/>
    <w:rsid w:val="00B13A47"/>
    <w:rsid w:val="00B13B6B"/>
    <w:rsid w:val="00B1414C"/>
    <w:rsid w:val="00B1422E"/>
    <w:rsid w:val="00B14665"/>
    <w:rsid w:val="00B14D89"/>
    <w:rsid w:val="00B156C6"/>
    <w:rsid w:val="00B15FE4"/>
    <w:rsid w:val="00B165B5"/>
    <w:rsid w:val="00B165DF"/>
    <w:rsid w:val="00B169F3"/>
    <w:rsid w:val="00B16A32"/>
    <w:rsid w:val="00B202BC"/>
    <w:rsid w:val="00B204C4"/>
    <w:rsid w:val="00B21468"/>
    <w:rsid w:val="00B215A3"/>
    <w:rsid w:val="00B2253A"/>
    <w:rsid w:val="00B229D2"/>
    <w:rsid w:val="00B23910"/>
    <w:rsid w:val="00B2684D"/>
    <w:rsid w:val="00B27CBA"/>
    <w:rsid w:val="00B3024C"/>
    <w:rsid w:val="00B3048F"/>
    <w:rsid w:val="00B30E9A"/>
    <w:rsid w:val="00B30F9B"/>
    <w:rsid w:val="00B31604"/>
    <w:rsid w:val="00B31686"/>
    <w:rsid w:val="00B31982"/>
    <w:rsid w:val="00B31BB8"/>
    <w:rsid w:val="00B32187"/>
    <w:rsid w:val="00B329FC"/>
    <w:rsid w:val="00B32C59"/>
    <w:rsid w:val="00B34029"/>
    <w:rsid w:val="00B34743"/>
    <w:rsid w:val="00B34A3E"/>
    <w:rsid w:val="00B373B1"/>
    <w:rsid w:val="00B37BC0"/>
    <w:rsid w:val="00B42FDD"/>
    <w:rsid w:val="00B45601"/>
    <w:rsid w:val="00B45DD3"/>
    <w:rsid w:val="00B4647E"/>
    <w:rsid w:val="00B469A3"/>
    <w:rsid w:val="00B46E16"/>
    <w:rsid w:val="00B4779F"/>
    <w:rsid w:val="00B47A02"/>
    <w:rsid w:val="00B51652"/>
    <w:rsid w:val="00B5208B"/>
    <w:rsid w:val="00B52317"/>
    <w:rsid w:val="00B53DCF"/>
    <w:rsid w:val="00B548F3"/>
    <w:rsid w:val="00B55234"/>
    <w:rsid w:val="00B57617"/>
    <w:rsid w:val="00B57E0C"/>
    <w:rsid w:val="00B620B3"/>
    <w:rsid w:val="00B624C4"/>
    <w:rsid w:val="00B62F57"/>
    <w:rsid w:val="00B64421"/>
    <w:rsid w:val="00B64CF8"/>
    <w:rsid w:val="00B65323"/>
    <w:rsid w:val="00B65407"/>
    <w:rsid w:val="00B6581D"/>
    <w:rsid w:val="00B65EDA"/>
    <w:rsid w:val="00B67352"/>
    <w:rsid w:val="00B7055E"/>
    <w:rsid w:val="00B709A0"/>
    <w:rsid w:val="00B7161C"/>
    <w:rsid w:val="00B71833"/>
    <w:rsid w:val="00B7306E"/>
    <w:rsid w:val="00B74A5F"/>
    <w:rsid w:val="00B75C7A"/>
    <w:rsid w:val="00B75CDD"/>
    <w:rsid w:val="00B7672C"/>
    <w:rsid w:val="00B7707F"/>
    <w:rsid w:val="00B7749B"/>
    <w:rsid w:val="00B77EB0"/>
    <w:rsid w:val="00B80075"/>
    <w:rsid w:val="00B81097"/>
    <w:rsid w:val="00B81538"/>
    <w:rsid w:val="00B82099"/>
    <w:rsid w:val="00B83BD4"/>
    <w:rsid w:val="00B8480C"/>
    <w:rsid w:val="00B848EC"/>
    <w:rsid w:val="00B853CC"/>
    <w:rsid w:val="00B85935"/>
    <w:rsid w:val="00B8645A"/>
    <w:rsid w:val="00B869BF"/>
    <w:rsid w:val="00B87069"/>
    <w:rsid w:val="00B87F28"/>
    <w:rsid w:val="00B90629"/>
    <w:rsid w:val="00B90CBF"/>
    <w:rsid w:val="00B91AA8"/>
    <w:rsid w:val="00B92088"/>
    <w:rsid w:val="00B920AA"/>
    <w:rsid w:val="00B9270E"/>
    <w:rsid w:val="00B92C73"/>
    <w:rsid w:val="00B93539"/>
    <w:rsid w:val="00B96A10"/>
    <w:rsid w:val="00B972C3"/>
    <w:rsid w:val="00B972F9"/>
    <w:rsid w:val="00B9787F"/>
    <w:rsid w:val="00B97AB9"/>
    <w:rsid w:val="00BA0065"/>
    <w:rsid w:val="00BA00FC"/>
    <w:rsid w:val="00BA0FD7"/>
    <w:rsid w:val="00BA2DDF"/>
    <w:rsid w:val="00BA3AA9"/>
    <w:rsid w:val="00BA4289"/>
    <w:rsid w:val="00BA432D"/>
    <w:rsid w:val="00BA4CC7"/>
    <w:rsid w:val="00BA5A60"/>
    <w:rsid w:val="00BA6239"/>
    <w:rsid w:val="00BA7D59"/>
    <w:rsid w:val="00BA7FAC"/>
    <w:rsid w:val="00BB28BE"/>
    <w:rsid w:val="00BB2B66"/>
    <w:rsid w:val="00BB2C09"/>
    <w:rsid w:val="00BB328E"/>
    <w:rsid w:val="00BB3EF6"/>
    <w:rsid w:val="00BB405E"/>
    <w:rsid w:val="00BB539A"/>
    <w:rsid w:val="00BB602A"/>
    <w:rsid w:val="00BB67CA"/>
    <w:rsid w:val="00BC1950"/>
    <w:rsid w:val="00BC220B"/>
    <w:rsid w:val="00BC249F"/>
    <w:rsid w:val="00BC2D7C"/>
    <w:rsid w:val="00BC2E17"/>
    <w:rsid w:val="00BC4D42"/>
    <w:rsid w:val="00BD1502"/>
    <w:rsid w:val="00BD21C2"/>
    <w:rsid w:val="00BD275B"/>
    <w:rsid w:val="00BD295E"/>
    <w:rsid w:val="00BD2F07"/>
    <w:rsid w:val="00BD2FA5"/>
    <w:rsid w:val="00BD3377"/>
    <w:rsid w:val="00BD41F0"/>
    <w:rsid w:val="00BD5C2E"/>
    <w:rsid w:val="00BE00D4"/>
    <w:rsid w:val="00BE0BA2"/>
    <w:rsid w:val="00BE0EE1"/>
    <w:rsid w:val="00BE1337"/>
    <w:rsid w:val="00BE3BEE"/>
    <w:rsid w:val="00BE3D83"/>
    <w:rsid w:val="00BE3E35"/>
    <w:rsid w:val="00BE667F"/>
    <w:rsid w:val="00BE733F"/>
    <w:rsid w:val="00BE7A43"/>
    <w:rsid w:val="00BE7D37"/>
    <w:rsid w:val="00BF0058"/>
    <w:rsid w:val="00BF0863"/>
    <w:rsid w:val="00BF1314"/>
    <w:rsid w:val="00BF1320"/>
    <w:rsid w:val="00BF1B57"/>
    <w:rsid w:val="00BF1C4E"/>
    <w:rsid w:val="00BF244B"/>
    <w:rsid w:val="00BF2F64"/>
    <w:rsid w:val="00BF3585"/>
    <w:rsid w:val="00BF3EC5"/>
    <w:rsid w:val="00BF45D9"/>
    <w:rsid w:val="00BF4F56"/>
    <w:rsid w:val="00BF6046"/>
    <w:rsid w:val="00BF61E0"/>
    <w:rsid w:val="00BF6594"/>
    <w:rsid w:val="00BF75A7"/>
    <w:rsid w:val="00BF7720"/>
    <w:rsid w:val="00C000EB"/>
    <w:rsid w:val="00C01141"/>
    <w:rsid w:val="00C013D9"/>
    <w:rsid w:val="00C013EF"/>
    <w:rsid w:val="00C021F6"/>
    <w:rsid w:val="00C02CCD"/>
    <w:rsid w:val="00C042DD"/>
    <w:rsid w:val="00C0506D"/>
    <w:rsid w:val="00C05D52"/>
    <w:rsid w:val="00C07480"/>
    <w:rsid w:val="00C10036"/>
    <w:rsid w:val="00C1033C"/>
    <w:rsid w:val="00C1124A"/>
    <w:rsid w:val="00C1235C"/>
    <w:rsid w:val="00C132E2"/>
    <w:rsid w:val="00C141FD"/>
    <w:rsid w:val="00C14DB8"/>
    <w:rsid w:val="00C1535A"/>
    <w:rsid w:val="00C15C4E"/>
    <w:rsid w:val="00C16017"/>
    <w:rsid w:val="00C168F7"/>
    <w:rsid w:val="00C17D83"/>
    <w:rsid w:val="00C200D1"/>
    <w:rsid w:val="00C20EA4"/>
    <w:rsid w:val="00C21066"/>
    <w:rsid w:val="00C217CB"/>
    <w:rsid w:val="00C22749"/>
    <w:rsid w:val="00C22790"/>
    <w:rsid w:val="00C22B7A"/>
    <w:rsid w:val="00C22F10"/>
    <w:rsid w:val="00C2397E"/>
    <w:rsid w:val="00C242CE"/>
    <w:rsid w:val="00C24737"/>
    <w:rsid w:val="00C24A70"/>
    <w:rsid w:val="00C25297"/>
    <w:rsid w:val="00C25AC9"/>
    <w:rsid w:val="00C311A5"/>
    <w:rsid w:val="00C314C6"/>
    <w:rsid w:val="00C31996"/>
    <w:rsid w:val="00C32CAC"/>
    <w:rsid w:val="00C32E72"/>
    <w:rsid w:val="00C33F5C"/>
    <w:rsid w:val="00C34AAF"/>
    <w:rsid w:val="00C37A66"/>
    <w:rsid w:val="00C4025F"/>
    <w:rsid w:val="00C40314"/>
    <w:rsid w:val="00C40E64"/>
    <w:rsid w:val="00C41318"/>
    <w:rsid w:val="00C42558"/>
    <w:rsid w:val="00C42CD5"/>
    <w:rsid w:val="00C43277"/>
    <w:rsid w:val="00C44012"/>
    <w:rsid w:val="00C4553E"/>
    <w:rsid w:val="00C45732"/>
    <w:rsid w:val="00C45CC5"/>
    <w:rsid w:val="00C47313"/>
    <w:rsid w:val="00C514F7"/>
    <w:rsid w:val="00C5210B"/>
    <w:rsid w:val="00C52265"/>
    <w:rsid w:val="00C5249D"/>
    <w:rsid w:val="00C526DE"/>
    <w:rsid w:val="00C5295E"/>
    <w:rsid w:val="00C54013"/>
    <w:rsid w:val="00C553F7"/>
    <w:rsid w:val="00C55604"/>
    <w:rsid w:val="00C560DA"/>
    <w:rsid w:val="00C569AE"/>
    <w:rsid w:val="00C56D7E"/>
    <w:rsid w:val="00C56FDA"/>
    <w:rsid w:val="00C575FE"/>
    <w:rsid w:val="00C606C0"/>
    <w:rsid w:val="00C60ADF"/>
    <w:rsid w:val="00C60F48"/>
    <w:rsid w:val="00C6176B"/>
    <w:rsid w:val="00C620A0"/>
    <w:rsid w:val="00C62813"/>
    <w:rsid w:val="00C62D1B"/>
    <w:rsid w:val="00C62E35"/>
    <w:rsid w:val="00C647CB"/>
    <w:rsid w:val="00C6566B"/>
    <w:rsid w:val="00C67C88"/>
    <w:rsid w:val="00C71CED"/>
    <w:rsid w:val="00C7268C"/>
    <w:rsid w:val="00C727EE"/>
    <w:rsid w:val="00C729A9"/>
    <w:rsid w:val="00C72B0D"/>
    <w:rsid w:val="00C72C77"/>
    <w:rsid w:val="00C7362A"/>
    <w:rsid w:val="00C73D89"/>
    <w:rsid w:val="00C740FD"/>
    <w:rsid w:val="00C743E7"/>
    <w:rsid w:val="00C749B2"/>
    <w:rsid w:val="00C75725"/>
    <w:rsid w:val="00C75869"/>
    <w:rsid w:val="00C75A98"/>
    <w:rsid w:val="00C75B68"/>
    <w:rsid w:val="00C75DC7"/>
    <w:rsid w:val="00C763E1"/>
    <w:rsid w:val="00C7741B"/>
    <w:rsid w:val="00C777E4"/>
    <w:rsid w:val="00C804A4"/>
    <w:rsid w:val="00C80A6E"/>
    <w:rsid w:val="00C80DBC"/>
    <w:rsid w:val="00C81FED"/>
    <w:rsid w:val="00C82021"/>
    <w:rsid w:val="00C82178"/>
    <w:rsid w:val="00C8450D"/>
    <w:rsid w:val="00C85C0B"/>
    <w:rsid w:val="00C86085"/>
    <w:rsid w:val="00C86962"/>
    <w:rsid w:val="00C86AC8"/>
    <w:rsid w:val="00C8701B"/>
    <w:rsid w:val="00C87414"/>
    <w:rsid w:val="00C91194"/>
    <w:rsid w:val="00C91442"/>
    <w:rsid w:val="00C91EE2"/>
    <w:rsid w:val="00C91F29"/>
    <w:rsid w:val="00C937B9"/>
    <w:rsid w:val="00C93F5C"/>
    <w:rsid w:val="00C94FA0"/>
    <w:rsid w:val="00C956F7"/>
    <w:rsid w:val="00C9622C"/>
    <w:rsid w:val="00C96837"/>
    <w:rsid w:val="00C96A06"/>
    <w:rsid w:val="00C96B32"/>
    <w:rsid w:val="00C96CAD"/>
    <w:rsid w:val="00C96D7B"/>
    <w:rsid w:val="00CA02F0"/>
    <w:rsid w:val="00CA0FED"/>
    <w:rsid w:val="00CA1291"/>
    <w:rsid w:val="00CA2022"/>
    <w:rsid w:val="00CA20AC"/>
    <w:rsid w:val="00CA32CF"/>
    <w:rsid w:val="00CA3760"/>
    <w:rsid w:val="00CA3BC1"/>
    <w:rsid w:val="00CA4872"/>
    <w:rsid w:val="00CA53F8"/>
    <w:rsid w:val="00CA5621"/>
    <w:rsid w:val="00CA5788"/>
    <w:rsid w:val="00CA6982"/>
    <w:rsid w:val="00CA7654"/>
    <w:rsid w:val="00CB06AB"/>
    <w:rsid w:val="00CB0892"/>
    <w:rsid w:val="00CB0D2F"/>
    <w:rsid w:val="00CB13AF"/>
    <w:rsid w:val="00CB140E"/>
    <w:rsid w:val="00CB234C"/>
    <w:rsid w:val="00CB3248"/>
    <w:rsid w:val="00CB364F"/>
    <w:rsid w:val="00CB432D"/>
    <w:rsid w:val="00CB495E"/>
    <w:rsid w:val="00CB55A4"/>
    <w:rsid w:val="00CB6482"/>
    <w:rsid w:val="00CB7E7A"/>
    <w:rsid w:val="00CC0F0F"/>
    <w:rsid w:val="00CC0F65"/>
    <w:rsid w:val="00CC1378"/>
    <w:rsid w:val="00CC159E"/>
    <w:rsid w:val="00CC2C42"/>
    <w:rsid w:val="00CC35AC"/>
    <w:rsid w:val="00CC415A"/>
    <w:rsid w:val="00CC5BAC"/>
    <w:rsid w:val="00CC6202"/>
    <w:rsid w:val="00CC648B"/>
    <w:rsid w:val="00CC6CC8"/>
    <w:rsid w:val="00CC7E9B"/>
    <w:rsid w:val="00CD2F57"/>
    <w:rsid w:val="00CD386F"/>
    <w:rsid w:val="00CD59CD"/>
    <w:rsid w:val="00CD5E01"/>
    <w:rsid w:val="00CD6006"/>
    <w:rsid w:val="00CD68CF"/>
    <w:rsid w:val="00CD6B8C"/>
    <w:rsid w:val="00CD714D"/>
    <w:rsid w:val="00CD7565"/>
    <w:rsid w:val="00CD7BBE"/>
    <w:rsid w:val="00CE0F05"/>
    <w:rsid w:val="00CE36EB"/>
    <w:rsid w:val="00CE4BC3"/>
    <w:rsid w:val="00CE4E81"/>
    <w:rsid w:val="00CE547B"/>
    <w:rsid w:val="00CE5866"/>
    <w:rsid w:val="00CE5AE9"/>
    <w:rsid w:val="00CE5F9A"/>
    <w:rsid w:val="00CE6AD4"/>
    <w:rsid w:val="00CF04DD"/>
    <w:rsid w:val="00CF0B06"/>
    <w:rsid w:val="00CF0E78"/>
    <w:rsid w:val="00CF16FF"/>
    <w:rsid w:val="00CF1DC5"/>
    <w:rsid w:val="00CF25D9"/>
    <w:rsid w:val="00CF2A95"/>
    <w:rsid w:val="00CF32D6"/>
    <w:rsid w:val="00CF38B8"/>
    <w:rsid w:val="00CF400A"/>
    <w:rsid w:val="00CF461F"/>
    <w:rsid w:val="00CF6F3C"/>
    <w:rsid w:val="00D013A7"/>
    <w:rsid w:val="00D018AC"/>
    <w:rsid w:val="00D018E0"/>
    <w:rsid w:val="00D02B97"/>
    <w:rsid w:val="00D03593"/>
    <w:rsid w:val="00D04E70"/>
    <w:rsid w:val="00D050B7"/>
    <w:rsid w:val="00D0605B"/>
    <w:rsid w:val="00D069A6"/>
    <w:rsid w:val="00D0745A"/>
    <w:rsid w:val="00D075B1"/>
    <w:rsid w:val="00D07609"/>
    <w:rsid w:val="00D10815"/>
    <w:rsid w:val="00D10EED"/>
    <w:rsid w:val="00D11A5A"/>
    <w:rsid w:val="00D12D82"/>
    <w:rsid w:val="00D148AE"/>
    <w:rsid w:val="00D152F1"/>
    <w:rsid w:val="00D158AC"/>
    <w:rsid w:val="00D15F9D"/>
    <w:rsid w:val="00D16518"/>
    <w:rsid w:val="00D17A52"/>
    <w:rsid w:val="00D17F25"/>
    <w:rsid w:val="00D20364"/>
    <w:rsid w:val="00D206CE"/>
    <w:rsid w:val="00D21173"/>
    <w:rsid w:val="00D2122F"/>
    <w:rsid w:val="00D219EE"/>
    <w:rsid w:val="00D21B9D"/>
    <w:rsid w:val="00D21E88"/>
    <w:rsid w:val="00D22642"/>
    <w:rsid w:val="00D230BA"/>
    <w:rsid w:val="00D23111"/>
    <w:rsid w:val="00D24363"/>
    <w:rsid w:val="00D262E4"/>
    <w:rsid w:val="00D26A99"/>
    <w:rsid w:val="00D26D1B"/>
    <w:rsid w:val="00D276C2"/>
    <w:rsid w:val="00D27F8C"/>
    <w:rsid w:val="00D27FEC"/>
    <w:rsid w:val="00D30E20"/>
    <w:rsid w:val="00D3104F"/>
    <w:rsid w:val="00D31070"/>
    <w:rsid w:val="00D31447"/>
    <w:rsid w:val="00D31A66"/>
    <w:rsid w:val="00D31E35"/>
    <w:rsid w:val="00D35D49"/>
    <w:rsid w:val="00D363ED"/>
    <w:rsid w:val="00D36BFD"/>
    <w:rsid w:val="00D37174"/>
    <w:rsid w:val="00D3742F"/>
    <w:rsid w:val="00D41D49"/>
    <w:rsid w:val="00D41DB4"/>
    <w:rsid w:val="00D424B9"/>
    <w:rsid w:val="00D42FD8"/>
    <w:rsid w:val="00D43A8E"/>
    <w:rsid w:val="00D43B6C"/>
    <w:rsid w:val="00D44B4C"/>
    <w:rsid w:val="00D44B5C"/>
    <w:rsid w:val="00D46771"/>
    <w:rsid w:val="00D4713A"/>
    <w:rsid w:val="00D47B84"/>
    <w:rsid w:val="00D47BA0"/>
    <w:rsid w:val="00D47CBA"/>
    <w:rsid w:val="00D509F7"/>
    <w:rsid w:val="00D5324B"/>
    <w:rsid w:val="00D53363"/>
    <w:rsid w:val="00D5382B"/>
    <w:rsid w:val="00D5430F"/>
    <w:rsid w:val="00D54563"/>
    <w:rsid w:val="00D551DA"/>
    <w:rsid w:val="00D55E0F"/>
    <w:rsid w:val="00D568BC"/>
    <w:rsid w:val="00D56944"/>
    <w:rsid w:val="00D6076A"/>
    <w:rsid w:val="00D61842"/>
    <w:rsid w:val="00D61902"/>
    <w:rsid w:val="00D6204A"/>
    <w:rsid w:val="00D6227F"/>
    <w:rsid w:val="00D63D86"/>
    <w:rsid w:val="00D65307"/>
    <w:rsid w:val="00D6659E"/>
    <w:rsid w:val="00D670B8"/>
    <w:rsid w:val="00D67C63"/>
    <w:rsid w:val="00D67CE0"/>
    <w:rsid w:val="00D67E76"/>
    <w:rsid w:val="00D71661"/>
    <w:rsid w:val="00D718F2"/>
    <w:rsid w:val="00D71B4C"/>
    <w:rsid w:val="00D7331C"/>
    <w:rsid w:val="00D74326"/>
    <w:rsid w:val="00D7445E"/>
    <w:rsid w:val="00D747FD"/>
    <w:rsid w:val="00D75469"/>
    <w:rsid w:val="00D75749"/>
    <w:rsid w:val="00D7581F"/>
    <w:rsid w:val="00D7692A"/>
    <w:rsid w:val="00D76999"/>
    <w:rsid w:val="00D77E3D"/>
    <w:rsid w:val="00D81CAF"/>
    <w:rsid w:val="00D8244D"/>
    <w:rsid w:val="00D826CF"/>
    <w:rsid w:val="00D82DDC"/>
    <w:rsid w:val="00D82EC3"/>
    <w:rsid w:val="00D831BB"/>
    <w:rsid w:val="00D844BE"/>
    <w:rsid w:val="00D84B9D"/>
    <w:rsid w:val="00D8540F"/>
    <w:rsid w:val="00D85441"/>
    <w:rsid w:val="00D86B05"/>
    <w:rsid w:val="00D86F6D"/>
    <w:rsid w:val="00D870F7"/>
    <w:rsid w:val="00D90376"/>
    <w:rsid w:val="00D9143B"/>
    <w:rsid w:val="00D91D45"/>
    <w:rsid w:val="00D938F6"/>
    <w:rsid w:val="00D95B0A"/>
    <w:rsid w:val="00D9635F"/>
    <w:rsid w:val="00D963B6"/>
    <w:rsid w:val="00D9682F"/>
    <w:rsid w:val="00D976F6"/>
    <w:rsid w:val="00DA12EB"/>
    <w:rsid w:val="00DA1366"/>
    <w:rsid w:val="00DA2949"/>
    <w:rsid w:val="00DA4545"/>
    <w:rsid w:val="00DA5A7C"/>
    <w:rsid w:val="00DA7FAD"/>
    <w:rsid w:val="00DB005A"/>
    <w:rsid w:val="00DB03A6"/>
    <w:rsid w:val="00DB182A"/>
    <w:rsid w:val="00DB22D3"/>
    <w:rsid w:val="00DB33EB"/>
    <w:rsid w:val="00DB354B"/>
    <w:rsid w:val="00DB56E1"/>
    <w:rsid w:val="00DB5B2C"/>
    <w:rsid w:val="00DB7149"/>
    <w:rsid w:val="00DB72CC"/>
    <w:rsid w:val="00DB72FF"/>
    <w:rsid w:val="00DB73A7"/>
    <w:rsid w:val="00DB7E73"/>
    <w:rsid w:val="00DC013E"/>
    <w:rsid w:val="00DC17A7"/>
    <w:rsid w:val="00DC1AFD"/>
    <w:rsid w:val="00DC2282"/>
    <w:rsid w:val="00DC33D4"/>
    <w:rsid w:val="00DC4FBD"/>
    <w:rsid w:val="00DC5DE9"/>
    <w:rsid w:val="00DC6096"/>
    <w:rsid w:val="00DC66B7"/>
    <w:rsid w:val="00DC6F9B"/>
    <w:rsid w:val="00DD1220"/>
    <w:rsid w:val="00DD3228"/>
    <w:rsid w:val="00DD3299"/>
    <w:rsid w:val="00DD398A"/>
    <w:rsid w:val="00DD3C28"/>
    <w:rsid w:val="00DD46F8"/>
    <w:rsid w:val="00DD4A1D"/>
    <w:rsid w:val="00DD5C3D"/>
    <w:rsid w:val="00DD6170"/>
    <w:rsid w:val="00DD6778"/>
    <w:rsid w:val="00DD6864"/>
    <w:rsid w:val="00DD721B"/>
    <w:rsid w:val="00DD7B2D"/>
    <w:rsid w:val="00DE0031"/>
    <w:rsid w:val="00DE00EE"/>
    <w:rsid w:val="00DE1507"/>
    <w:rsid w:val="00DE18E2"/>
    <w:rsid w:val="00DE2C32"/>
    <w:rsid w:val="00DE3541"/>
    <w:rsid w:val="00DE40F7"/>
    <w:rsid w:val="00DE4330"/>
    <w:rsid w:val="00DE4963"/>
    <w:rsid w:val="00DE4A4B"/>
    <w:rsid w:val="00DE4F50"/>
    <w:rsid w:val="00DE5667"/>
    <w:rsid w:val="00DE5A47"/>
    <w:rsid w:val="00DE5F11"/>
    <w:rsid w:val="00DE7DF1"/>
    <w:rsid w:val="00DF05AF"/>
    <w:rsid w:val="00DF106F"/>
    <w:rsid w:val="00DF1AA2"/>
    <w:rsid w:val="00DF1C55"/>
    <w:rsid w:val="00DF2B96"/>
    <w:rsid w:val="00DF4250"/>
    <w:rsid w:val="00DF4E32"/>
    <w:rsid w:val="00DF52E4"/>
    <w:rsid w:val="00DF7286"/>
    <w:rsid w:val="00E0108C"/>
    <w:rsid w:val="00E020DC"/>
    <w:rsid w:val="00E023F6"/>
    <w:rsid w:val="00E03CF9"/>
    <w:rsid w:val="00E063F9"/>
    <w:rsid w:val="00E0646E"/>
    <w:rsid w:val="00E06523"/>
    <w:rsid w:val="00E066AB"/>
    <w:rsid w:val="00E070AE"/>
    <w:rsid w:val="00E11852"/>
    <w:rsid w:val="00E11DA2"/>
    <w:rsid w:val="00E12496"/>
    <w:rsid w:val="00E12EB4"/>
    <w:rsid w:val="00E131AD"/>
    <w:rsid w:val="00E13F42"/>
    <w:rsid w:val="00E149AD"/>
    <w:rsid w:val="00E157B7"/>
    <w:rsid w:val="00E15908"/>
    <w:rsid w:val="00E1744A"/>
    <w:rsid w:val="00E20B94"/>
    <w:rsid w:val="00E22A8B"/>
    <w:rsid w:val="00E22C15"/>
    <w:rsid w:val="00E23051"/>
    <w:rsid w:val="00E232EB"/>
    <w:rsid w:val="00E239ED"/>
    <w:rsid w:val="00E23E1D"/>
    <w:rsid w:val="00E246FA"/>
    <w:rsid w:val="00E25882"/>
    <w:rsid w:val="00E25C22"/>
    <w:rsid w:val="00E25C3C"/>
    <w:rsid w:val="00E25F12"/>
    <w:rsid w:val="00E264D8"/>
    <w:rsid w:val="00E317EA"/>
    <w:rsid w:val="00E3297A"/>
    <w:rsid w:val="00E330D4"/>
    <w:rsid w:val="00E33482"/>
    <w:rsid w:val="00E339F9"/>
    <w:rsid w:val="00E33C3F"/>
    <w:rsid w:val="00E33CA1"/>
    <w:rsid w:val="00E33F08"/>
    <w:rsid w:val="00E343A8"/>
    <w:rsid w:val="00E3605D"/>
    <w:rsid w:val="00E368F7"/>
    <w:rsid w:val="00E36C09"/>
    <w:rsid w:val="00E41AE2"/>
    <w:rsid w:val="00E427DB"/>
    <w:rsid w:val="00E42D68"/>
    <w:rsid w:val="00E438E3"/>
    <w:rsid w:val="00E445DB"/>
    <w:rsid w:val="00E44E5B"/>
    <w:rsid w:val="00E4540E"/>
    <w:rsid w:val="00E45B58"/>
    <w:rsid w:val="00E46CDE"/>
    <w:rsid w:val="00E475E0"/>
    <w:rsid w:val="00E50B89"/>
    <w:rsid w:val="00E50EAA"/>
    <w:rsid w:val="00E51E42"/>
    <w:rsid w:val="00E525F7"/>
    <w:rsid w:val="00E5338B"/>
    <w:rsid w:val="00E54388"/>
    <w:rsid w:val="00E54567"/>
    <w:rsid w:val="00E56724"/>
    <w:rsid w:val="00E57A54"/>
    <w:rsid w:val="00E603B9"/>
    <w:rsid w:val="00E60F71"/>
    <w:rsid w:val="00E619EF"/>
    <w:rsid w:val="00E62741"/>
    <w:rsid w:val="00E63292"/>
    <w:rsid w:val="00E63AC8"/>
    <w:rsid w:val="00E63D8F"/>
    <w:rsid w:val="00E63DEB"/>
    <w:rsid w:val="00E63F93"/>
    <w:rsid w:val="00E642E0"/>
    <w:rsid w:val="00E649F3"/>
    <w:rsid w:val="00E64A5D"/>
    <w:rsid w:val="00E66154"/>
    <w:rsid w:val="00E6636B"/>
    <w:rsid w:val="00E66DEB"/>
    <w:rsid w:val="00E66F4F"/>
    <w:rsid w:val="00E67314"/>
    <w:rsid w:val="00E675D9"/>
    <w:rsid w:val="00E700F7"/>
    <w:rsid w:val="00E70AED"/>
    <w:rsid w:val="00E71FC8"/>
    <w:rsid w:val="00E727B9"/>
    <w:rsid w:val="00E72C71"/>
    <w:rsid w:val="00E73B70"/>
    <w:rsid w:val="00E7468F"/>
    <w:rsid w:val="00E75191"/>
    <w:rsid w:val="00E7567C"/>
    <w:rsid w:val="00E75DD4"/>
    <w:rsid w:val="00E76694"/>
    <w:rsid w:val="00E76EF1"/>
    <w:rsid w:val="00E777AA"/>
    <w:rsid w:val="00E80A25"/>
    <w:rsid w:val="00E82196"/>
    <w:rsid w:val="00E82444"/>
    <w:rsid w:val="00E8305C"/>
    <w:rsid w:val="00E836D0"/>
    <w:rsid w:val="00E845F9"/>
    <w:rsid w:val="00E84D89"/>
    <w:rsid w:val="00E84DAB"/>
    <w:rsid w:val="00E863BE"/>
    <w:rsid w:val="00E86641"/>
    <w:rsid w:val="00E8668F"/>
    <w:rsid w:val="00E87D3E"/>
    <w:rsid w:val="00E90AD4"/>
    <w:rsid w:val="00E9132A"/>
    <w:rsid w:val="00E91541"/>
    <w:rsid w:val="00E91BD8"/>
    <w:rsid w:val="00E92099"/>
    <w:rsid w:val="00E927BE"/>
    <w:rsid w:val="00E9330C"/>
    <w:rsid w:val="00E93B22"/>
    <w:rsid w:val="00E9535A"/>
    <w:rsid w:val="00E9564B"/>
    <w:rsid w:val="00E960A0"/>
    <w:rsid w:val="00E96632"/>
    <w:rsid w:val="00EA1847"/>
    <w:rsid w:val="00EA22F2"/>
    <w:rsid w:val="00EA2402"/>
    <w:rsid w:val="00EA31DE"/>
    <w:rsid w:val="00EA4C00"/>
    <w:rsid w:val="00EA53C3"/>
    <w:rsid w:val="00EA5A72"/>
    <w:rsid w:val="00EA75D6"/>
    <w:rsid w:val="00EA7A8B"/>
    <w:rsid w:val="00EA7C12"/>
    <w:rsid w:val="00EA7E40"/>
    <w:rsid w:val="00EB0FF6"/>
    <w:rsid w:val="00EB1B9C"/>
    <w:rsid w:val="00EB2A10"/>
    <w:rsid w:val="00EB2B82"/>
    <w:rsid w:val="00EB3203"/>
    <w:rsid w:val="00EB3ABF"/>
    <w:rsid w:val="00EB626E"/>
    <w:rsid w:val="00EB73FB"/>
    <w:rsid w:val="00EC0242"/>
    <w:rsid w:val="00EC0491"/>
    <w:rsid w:val="00EC103E"/>
    <w:rsid w:val="00EC17E2"/>
    <w:rsid w:val="00EC2924"/>
    <w:rsid w:val="00EC45FD"/>
    <w:rsid w:val="00EC4E6B"/>
    <w:rsid w:val="00EC53F4"/>
    <w:rsid w:val="00EC5944"/>
    <w:rsid w:val="00EC5D3F"/>
    <w:rsid w:val="00EC68EF"/>
    <w:rsid w:val="00EC79BD"/>
    <w:rsid w:val="00ED0C8E"/>
    <w:rsid w:val="00ED22D5"/>
    <w:rsid w:val="00ED2706"/>
    <w:rsid w:val="00ED3154"/>
    <w:rsid w:val="00ED420F"/>
    <w:rsid w:val="00ED4E83"/>
    <w:rsid w:val="00ED5184"/>
    <w:rsid w:val="00ED5AFB"/>
    <w:rsid w:val="00ED68EA"/>
    <w:rsid w:val="00ED6BB1"/>
    <w:rsid w:val="00ED7A90"/>
    <w:rsid w:val="00EE0AF4"/>
    <w:rsid w:val="00EE0F71"/>
    <w:rsid w:val="00EE1808"/>
    <w:rsid w:val="00EE3A1C"/>
    <w:rsid w:val="00EE442E"/>
    <w:rsid w:val="00EE4ABF"/>
    <w:rsid w:val="00EE507B"/>
    <w:rsid w:val="00EE50D8"/>
    <w:rsid w:val="00EE5370"/>
    <w:rsid w:val="00EE5A63"/>
    <w:rsid w:val="00EE5A9A"/>
    <w:rsid w:val="00EE5DDF"/>
    <w:rsid w:val="00EE5F0C"/>
    <w:rsid w:val="00EE78E4"/>
    <w:rsid w:val="00EF0232"/>
    <w:rsid w:val="00EF0C85"/>
    <w:rsid w:val="00EF1FA5"/>
    <w:rsid w:val="00EF25A2"/>
    <w:rsid w:val="00EF3381"/>
    <w:rsid w:val="00EF50A1"/>
    <w:rsid w:val="00EF531D"/>
    <w:rsid w:val="00EF550B"/>
    <w:rsid w:val="00EF6C74"/>
    <w:rsid w:val="00EF7D4E"/>
    <w:rsid w:val="00F008B2"/>
    <w:rsid w:val="00F03836"/>
    <w:rsid w:val="00F03EB8"/>
    <w:rsid w:val="00F043F7"/>
    <w:rsid w:val="00F05375"/>
    <w:rsid w:val="00F0556F"/>
    <w:rsid w:val="00F05CFD"/>
    <w:rsid w:val="00F06990"/>
    <w:rsid w:val="00F06C60"/>
    <w:rsid w:val="00F06DBE"/>
    <w:rsid w:val="00F074B3"/>
    <w:rsid w:val="00F10FF4"/>
    <w:rsid w:val="00F11A53"/>
    <w:rsid w:val="00F12A1B"/>
    <w:rsid w:val="00F12E63"/>
    <w:rsid w:val="00F13054"/>
    <w:rsid w:val="00F13AC0"/>
    <w:rsid w:val="00F13E4A"/>
    <w:rsid w:val="00F15414"/>
    <w:rsid w:val="00F158BF"/>
    <w:rsid w:val="00F202F0"/>
    <w:rsid w:val="00F23439"/>
    <w:rsid w:val="00F234DE"/>
    <w:rsid w:val="00F248AA"/>
    <w:rsid w:val="00F24E06"/>
    <w:rsid w:val="00F271C0"/>
    <w:rsid w:val="00F272CA"/>
    <w:rsid w:val="00F30328"/>
    <w:rsid w:val="00F306C0"/>
    <w:rsid w:val="00F30976"/>
    <w:rsid w:val="00F31B6B"/>
    <w:rsid w:val="00F31F9B"/>
    <w:rsid w:val="00F320DC"/>
    <w:rsid w:val="00F32472"/>
    <w:rsid w:val="00F32610"/>
    <w:rsid w:val="00F32874"/>
    <w:rsid w:val="00F329B6"/>
    <w:rsid w:val="00F32D54"/>
    <w:rsid w:val="00F32DA6"/>
    <w:rsid w:val="00F33BFB"/>
    <w:rsid w:val="00F34A2A"/>
    <w:rsid w:val="00F36AD3"/>
    <w:rsid w:val="00F376F1"/>
    <w:rsid w:val="00F40409"/>
    <w:rsid w:val="00F41B7F"/>
    <w:rsid w:val="00F42B78"/>
    <w:rsid w:val="00F42BB0"/>
    <w:rsid w:val="00F42D8C"/>
    <w:rsid w:val="00F44256"/>
    <w:rsid w:val="00F44376"/>
    <w:rsid w:val="00F45D6C"/>
    <w:rsid w:val="00F4711E"/>
    <w:rsid w:val="00F47BA8"/>
    <w:rsid w:val="00F50AE2"/>
    <w:rsid w:val="00F50D18"/>
    <w:rsid w:val="00F50E62"/>
    <w:rsid w:val="00F54189"/>
    <w:rsid w:val="00F5489E"/>
    <w:rsid w:val="00F54A4A"/>
    <w:rsid w:val="00F56A18"/>
    <w:rsid w:val="00F60014"/>
    <w:rsid w:val="00F61194"/>
    <w:rsid w:val="00F626E3"/>
    <w:rsid w:val="00F62DE9"/>
    <w:rsid w:val="00F63463"/>
    <w:rsid w:val="00F63987"/>
    <w:rsid w:val="00F65E49"/>
    <w:rsid w:val="00F66428"/>
    <w:rsid w:val="00F66E1D"/>
    <w:rsid w:val="00F70C4F"/>
    <w:rsid w:val="00F73E41"/>
    <w:rsid w:val="00F73EA4"/>
    <w:rsid w:val="00F74619"/>
    <w:rsid w:val="00F74990"/>
    <w:rsid w:val="00F74AC2"/>
    <w:rsid w:val="00F75C6E"/>
    <w:rsid w:val="00F76C66"/>
    <w:rsid w:val="00F76F96"/>
    <w:rsid w:val="00F80D44"/>
    <w:rsid w:val="00F814FC"/>
    <w:rsid w:val="00F814FE"/>
    <w:rsid w:val="00F81D05"/>
    <w:rsid w:val="00F822A3"/>
    <w:rsid w:val="00F8236F"/>
    <w:rsid w:val="00F82B8D"/>
    <w:rsid w:val="00F834AF"/>
    <w:rsid w:val="00F83916"/>
    <w:rsid w:val="00F83BE5"/>
    <w:rsid w:val="00F841C0"/>
    <w:rsid w:val="00F84223"/>
    <w:rsid w:val="00F84B55"/>
    <w:rsid w:val="00F8613B"/>
    <w:rsid w:val="00F87246"/>
    <w:rsid w:val="00F874D0"/>
    <w:rsid w:val="00F87A07"/>
    <w:rsid w:val="00F910B3"/>
    <w:rsid w:val="00F9176E"/>
    <w:rsid w:val="00F9224F"/>
    <w:rsid w:val="00F94CD7"/>
    <w:rsid w:val="00F953DE"/>
    <w:rsid w:val="00F9562E"/>
    <w:rsid w:val="00F95817"/>
    <w:rsid w:val="00F962E7"/>
    <w:rsid w:val="00F96972"/>
    <w:rsid w:val="00F975F6"/>
    <w:rsid w:val="00FA00E8"/>
    <w:rsid w:val="00FA069F"/>
    <w:rsid w:val="00FA2DCC"/>
    <w:rsid w:val="00FA4F66"/>
    <w:rsid w:val="00FA5BBA"/>
    <w:rsid w:val="00FA69D2"/>
    <w:rsid w:val="00FA7AB4"/>
    <w:rsid w:val="00FB0204"/>
    <w:rsid w:val="00FB0C6F"/>
    <w:rsid w:val="00FB14A1"/>
    <w:rsid w:val="00FB1FB2"/>
    <w:rsid w:val="00FB2531"/>
    <w:rsid w:val="00FB34FD"/>
    <w:rsid w:val="00FB3982"/>
    <w:rsid w:val="00FB3ECA"/>
    <w:rsid w:val="00FB54F9"/>
    <w:rsid w:val="00FB5725"/>
    <w:rsid w:val="00FB5C04"/>
    <w:rsid w:val="00FB6185"/>
    <w:rsid w:val="00FB660A"/>
    <w:rsid w:val="00FB6927"/>
    <w:rsid w:val="00FB7240"/>
    <w:rsid w:val="00FB755C"/>
    <w:rsid w:val="00FB7AFB"/>
    <w:rsid w:val="00FB7E90"/>
    <w:rsid w:val="00FC0041"/>
    <w:rsid w:val="00FC0AD7"/>
    <w:rsid w:val="00FC1ADC"/>
    <w:rsid w:val="00FC213B"/>
    <w:rsid w:val="00FC27E9"/>
    <w:rsid w:val="00FC2B56"/>
    <w:rsid w:val="00FC3C2D"/>
    <w:rsid w:val="00FC43B1"/>
    <w:rsid w:val="00FC5241"/>
    <w:rsid w:val="00FC542B"/>
    <w:rsid w:val="00FC660F"/>
    <w:rsid w:val="00FC6C2A"/>
    <w:rsid w:val="00FC73D8"/>
    <w:rsid w:val="00FC7435"/>
    <w:rsid w:val="00FC7521"/>
    <w:rsid w:val="00FC7533"/>
    <w:rsid w:val="00FD04E6"/>
    <w:rsid w:val="00FD0E9A"/>
    <w:rsid w:val="00FD10AA"/>
    <w:rsid w:val="00FD165E"/>
    <w:rsid w:val="00FD201C"/>
    <w:rsid w:val="00FD2210"/>
    <w:rsid w:val="00FD2DEF"/>
    <w:rsid w:val="00FD30EC"/>
    <w:rsid w:val="00FD3357"/>
    <w:rsid w:val="00FD3853"/>
    <w:rsid w:val="00FD3BB8"/>
    <w:rsid w:val="00FD3C53"/>
    <w:rsid w:val="00FD4AF5"/>
    <w:rsid w:val="00FD4EC5"/>
    <w:rsid w:val="00FD5CD0"/>
    <w:rsid w:val="00FD6622"/>
    <w:rsid w:val="00FD6CD6"/>
    <w:rsid w:val="00FD764C"/>
    <w:rsid w:val="00FE1C9C"/>
    <w:rsid w:val="00FE22AE"/>
    <w:rsid w:val="00FE28AB"/>
    <w:rsid w:val="00FE28C3"/>
    <w:rsid w:val="00FE3D32"/>
    <w:rsid w:val="00FE5100"/>
    <w:rsid w:val="00FE57F9"/>
    <w:rsid w:val="00FE5DED"/>
    <w:rsid w:val="00FE6031"/>
    <w:rsid w:val="00FE7257"/>
    <w:rsid w:val="00FE783D"/>
    <w:rsid w:val="00FF0325"/>
    <w:rsid w:val="00FF16BB"/>
    <w:rsid w:val="00FF29FD"/>
    <w:rsid w:val="00FF3D4A"/>
    <w:rsid w:val="00FF4918"/>
    <w:rsid w:val="00FF5D45"/>
    <w:rsid w:val="00FF5F09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D1B0A7A"/>
  <w15:docId w15:val="{E73E7EAA-9890-4FD8-815C-0FB8B4EB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iPriority="0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2CF"/>
    <w:pPr>
      <w:suppressAutoHyphens/>
      <w:spacing w:after="120"/>
      <w:jc w:val="both"/>
    </w:pPr>
    <w:rPr>
      <w:rFonts w:ascii="Calibri" w:hAnsi="Calibri"/>
      <w:color w:val="002060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F076A"/>
    <w:pPr>
      <w:numPr>
        <w:numId w:val="33"/>
      </w:numPr>
      <w:suppressAutoHyphens w:val="0"/>
      <w:spacing w:before="240" w:after="60"/>
      <w:outlineLvl w:val="0"/>
    </w:pPr>
    <w:rPr>
      <w:b/>
      <w:color w:val="00A7E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0EB"/>
    <w:pPr>
      <w:keepNext/>
      <w:numPr>
        <w:ilvl w:val="1"/>
        <w:numId w:val="33"/>
      </w:numPr>
      <w:suppressAutoHyphens w:val="0"/>
      <w:spacing w:before="240" w:after="60"/>
      <w:outlineLvl w:val="1"/>
    </w:pPr>
    <w:rPr>
      <w:b/>
      <w:color w:val="4472C4" w:themeColor="accent5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000EB"/>
    <w:pPr>
      <w:numPr>
        <w:ilvl w:val="2"/>
      </w:numPr>
      <w:tabs>
        <w:tab w:val="left" w:pos="284"/>
      </w:tabs>
      <w:outlineLvl w:val="2"/>
    </w:pPr>
    <w:rPr>
      <w:color w:val="00B0F0"/>
      <w:sz w:val="28"/>
    </w:rPr>
  </w:style>
  <w:style w:type="paragraph" w:styleId="Heading4">
    <w:name w:val="heading 4"/>
    <w:basedOn w:val="Heading3"/>
    <w:next w:val="Normal"/>
    <w:link w:val="Heading4Char"/>
    <w:unhideWhenUsed/>
    <w:qFormat/>
    <w:rsid w:val="007464A9"/>
    <w:pPr>
      <w:numPr>
        <w:ilvl w:val="3"/>
      </w:numPr>
      <w:outlineLvl w:val="3"/>
    </w:pPr>
    <w:rPr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CB0892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nhideWhenUsed/>
    <w:qFormat/>
    <w:rsid w:val="00CB0892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nhideWhenUsed/>
    <w:qFormat/>
    <w:rsid w:val="00CB0892"/>
    <w:pPr>
      <w:numPr>
        <w:ilvl w:val="6"/>
      </w:numPr>
      <w:outlineLvl w:val="6"/>
    </w:pPr>
  </w:style>
  <w:style w:type="paragraph" w:styleId="Heading8">
    <w:name w:val="heading 8"/>
    <w:basedOn w:val="Heading6"/>
    <w:next w:val="Normal"/>
    <w:link w:val="Heading8Char"/>
    <w:unhideWhenUsed/>
    <w:qFormat/>
    <w:rsid w:val="00CB0892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unhideWhenUsed/>
    <w:qFormat/>
    <w:rsid w:val="00CB089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Znak"/>
    <w:pPr>
      <w:spacing w:line="360" w:lineRule="auto"/>
    </w:pPr>
    <w:rPr>
      <w:rFonts w:ascii="Roboto" w:eastAsia="Roboto" w:hAnsi="Roboto" w:cs="Roboto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Normal"/>
    <w:next w:val="Normal"/>
    <w:unhideWhenUsed/>
    <w:qFormat/>
    <w:rsid w:val="00A225EB"/>
    <w:rPr>
      <w:b/>
      <w:bCs/>
      <w:color w:val="5B9BD5" w:themeColor="accent1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Header">
    <w:name w:val="header"/>
    <w:basedOn w:val="Standard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link w:val="FooterChar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</w:style>
  <w:style w:type="paragraph" w:styleId="BodyText2">
    <w:name w:val="Body Text 2"/>
    <w:basedOn w:val="Standard"/>
    <w:pPr>
      <w:spacing w:line="480" w:lineRule="auto"/>
    </w:pPr>
  </w:style>
  <w:style w:type="paragraph" w:customStyle="1" w:styleId="Table">
    <w:name w:val="Table"/>
    <w:basedOn w:val="Standard"/>
    <w:pPr>
      <w:spacing w:before="120" w:after="120"/>
      <w:ind w:left="126"/>
    </w:pPr>
    <w:rPr>
      <w:rFonts w:ascii="Times New Roman" w:eastAsia="Times New Roman" w:hAnsi="Times New Roman" w:cs="Times New Roman"/>
      <w:sz w:val="22"/>
      <w:lang w:eastAsia="en-US"/>
    </w:rPr>
  </w:style>
  <w:style w:type="paragraph" w:styleId="BodyText3">
    <w:name w:val="Body Text 3"/>
    <w:basedOn w:val="Standard"/>
    <w:rPr>
      <w:sz w:val="16"/>
      <w:szCs w:val="16"/>
    </w:rPr>
  </w:style>
  <w:style w:type="paragraph" w:customStyle="1" w:styleId="Contents1">
    <w:name w:val="Contents 1"/>
    <w:basedOn w:val="Standard"/>
    <w:next w:val="Standard"/>
    <w:pPr>
      <w:spacing w:before="120" w:after="120"/>
    </w:pPr>
    <w:rPr>
      <w:b/>
      <w:bCs/>
      <w:caps/>
      <w:sz w:val="20"/>
    </w:rPr>
  </w:style>
  <w:style w:type="paragraph" w:customStyle="1" w:styleId="Contents2">
    <w:name w:val="Contents 2"/>
    <w:basedOn w:val="Standard"/>
    <w:next w:val="Standard"/>
    <w:pPr>
      <w:ind w:left="240"/>
    </w:pPr>
    <w:rPr>
      <w:smallCaps/>
      <w:sz w:val="20"/>
    </w:rPr>
  </w:style>
  <w:style w:type="paragraph" w:customStyle="1" w:styleId="Contents3">
    <w:name w:val="Contents 3"/>
    <w:basedOn w:val="Standard"/>
    <w:next w:val="Standard"/>
    <w:pPr>
      <w:ind w:left="480"/>
    </w:pPr>
    <w:rPr>
      <w:i/>
      <w:iCs/>
      <w:sz w:val="20"/>
    </w:rPr>
  </w:style>
  <w:style w:type="paragraph" w:customStyle="1" w:styleId="Footnote">
    <w:name w:val="Footnote"/>
    <w:basedOn w:val="Standard"/>
  </w:style>
  <w:style w:type="paragraph" w:styleId="FootnoteText">
    <w:name w:val="footnote text"/>
    <w:basedOn w:val="Standard"/>
    <w:link w:val="FootnoteTextChar"/>
    <w:rPr>
      <w:sz w:val="20"/>
    </w:rPr>
  </w:style>
  <w:style w:type="paragraph" w:styleId="ListParagraph">
    <w:name w:val="List Paragraph"/>
    <w:aliases w:val="Dot pt,No Spacing1,List Paragraph Char Char Char,Indicator Text,Numbered Para 1,List Paragraph1,Bullet 1,Bullet Points,MAIN CONTENT,List Paragraph12"/>
    <w:basedOn w:val="Normal"/>
    <w:link w:val="ListParagraphChar"/>
    <w:uiPriority w:val="34"/>
    <w:qFormat/>
    <w:rsid w:val="00D36BFD"/>
    <w:pPr>
      <w:ind w:left="720"/>
      <w:jc w:val="left"/>
    </w:pPr>
  </w:style>
  <w:style w:type="paragraph" w:styleId="ListNumber2">
    <w:name w:val="List Number 2"/>
    <w:basedOn w:val="Standard"/>
    <w:pPr>
      <w:spacing w:after="120"/>
    </w:pPr>
  </w:style>
  <w:style w:type="paragraph" w:styleId="NoSpacing">
    <w:name w:val="No Spacing"/>
    <w:basedOn w:val="Normal"/>
    <w:uiPriority w:val="1"/>
    <w:qFormat/>
    <w:rsid w:val="00B12F55"/>
    <w:rPr>
      <w:szCs w:val="32"/>
    </w:rPr>
  </w:style>
  <w:style w:type="paragraph" w:customStyle="1" w:styleId="Default">
    <w:name w:val="Default"/>
    <w:pPr>
      <w:widowControl w:val="0"/>
    </w:pPr>
    <w:rPr>
      <w:rFonts w:ascii="Arial" w:eastAsia="Arial" w:hAnsi="Arial" w:cs="Arial"/>
      <w:color w:val="000000"/>
    </w:rPr>
  </w:style>
  <w:style w:type="paragraph" w:styleId="CommentText">
    <w:name w:val="annotation text"/>
    <w:basedOn w:val="Standard"/>
    <w:link w:val="CommentTextChar"/>
    <w:uiPriority w:val="99"/>
  </w:style>
  <w:style w:type="paragraph" w:customStyle="1" w:styleId="SCSBodyText">
    <w:name w:val="SCS Body Text"/>
    <w:basedOn w:val="Standard"/>
    <w:pPr>
      <w:spacing w:before="120"/>
      <w:ind w:left="1134"/>
    </w:pPr>
    <w:rPr>
      <w:rFonts w:cs="Arial"/>
      <w:sz w:val="22"/>
    </w:rPr>
  </w:style>
  <w:style w:type="paragraph" w:customStyle="1" w:styleId="Heading10">
    <w:name w:val="Heading 10"/>
    <w:basedOn w:val="Heading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FootnoteReference">
    <w:name w:val="footnote reference"/>
    <w:basedOn w:val="DefaultParagraphFont"/>
    <w:rPr>
      <w:rFonts w:cs="Times New Roman"/>
      <w:position w:val="0"/>
      <w:vertAlign w:val="superscript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  <w:color w:val="00000A"/>
      <w:sz w:val="22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21">
    <w:name w:val="ListLabel 121"/>
    <w:rPr>
      <w:rFonts w:cs="Courier New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223">
    <w:name w:val="ListLabel 223"/>
    <w:rPr>
      <w:rFonts w:cs="Courier New"/>
    </w:rPr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  <w:rPr>
      <w:rFonts w:cs="Courier New"/>
    </w:rPr>
  </w:style>
  <w:style w:type="character" w:customStyle="1" w:styleId="Character20style">
    <w:name w:val="Character_20_style"/>
  </w:style>
  <w:style w:type="character" w:customStyle="1" w:styleId="ListLabel338">
    <w:name w:val="ListLabel 338"/>
    <w:rPr>
      <w:rFonts w:cs="Courier New"/>
    </w:rPr>
  </w:style>
  <w:style w:type="character" w:customStyle="1" w:styleId="ListLabel339">
    <w:name w:val="ListLabel 339"/>
    <w:rPr>
      <w:rFonts w:cs="Courier New"/>
    </w:rPr>
  </w:style>
  <w:style w:type="character" w:customStyle="1" w:styleId="ListLabel340">
    <w:name w:val="ListLabel 340"/>
    <w:rPr>
      <w:rFonts w:cs="Courier New"/>
    </w:rPr>
  </w:style>
  <w:style w:type="character" w:customStyle="1" w:styleId="ListLabel305">
    <w:name w:val="ListLabel 305"/>
    <w:rPr>
      <w:rFonts w:cs="Courier New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Courier New"/>
    </w:rPr>
  </w:style>
  <w:style w:type="character" w:customStyle="1" w:styleId="ListLabel320">
    <w:name w:val="ListLabel 320"/>
    <w:rPr>
      <w:rFonts w:cs="Courier New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Courier New"/>
    </w:rPr>
  </w:style>
  <w:style w:type="character" w:customStyle="1" w:styleId="ListLabel299">
    <w:name w:val="ListLabel 299"/>
    <w:rPr>
      <w:rFonts w:cs="Courier New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Courier New"/>
    </w:rPr>
  </w:style>
  <w:style w:type="character" w:customStyle="1" w:styleId="ListLabel61">
    <w:name w:val="ListLabel 61"/>
    <w:rPr>
      <w:rFonts w:cs="Courier New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308">
    <w:name w:val="ListLabel 308"/>
    <w:rPr>
      <w:rFonts w:cs="Courier New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Courier New"/>
    </w:rPr>
  </w:style>
  <w:style w:type="character" w:customStyle="1" w:styleId="ListLabel344">
    <w:name w:val="ListLabel 344"/>
    <w:rPr>
      <w:rFonts w:cs="Courier New"/>
    </w:rPr>
  </w:style>
  <w:style w:type="character" w:customStyle="1" w:styleId="ListLabel345">
    <w:name w:val="ListLabel 345"/>
    <w:rPr>
      <w:rFonts w:cs="Courier New"/>
    </w:rPr>
  </w:style>
  <w:style w:type="character" w:customStyle="1" w:styleId="ListLabel346">
    <w:name w:val="ListLabel 346"/>
    <w:rPr>
      <w:rFonts w:cs="Courier New"/>
    </w:rPr>
  </w:style>
  <w:style w:type="character" w:customStyle="1" w:styleId="ListLabel296">
    <w:name w:val="ListLabel 296"/>
    <w:rPr>
      <w:rFonts w:cs="Courier New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Courier New"/>
    </w:rPr>
  </w:style>
  <w:style w:type="character" w:customStyle="1" w:styleId="ListLabel323">
    <w:name w:val="ListLabel 323"/>
    <w:rPr>
      <w:rFonts w:cs="Courier New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Courier New"/>
    </w:rPr>
  </w:style>
  <w:style w:type="character" w:customStyle="1" w:styleId="ListLabel347">
    <w:name w:val="ListLabel 347"/>
    <w:rPr>
      <w:rFonts w:cs="Courier New"/>
    </w:rPr>
  </w:style>
  <w:style w:type="character" w:customStyle="1" w:styleId="ListLabel348">
    <w:name w:val="ListLabel 348"/>
    <w:rPr>
      <w:rFonts w:cs="Courier New"/>
    </w:rPr>
  </w:style>
  <w:style w:type="character" w:customStyle="1" w:styleId="ListLabel349">
    <w:name w:val="ListLabel 349"/>
    <w:rPr>
      <w:rFonts w:cs="Courier New"/>
    </w:rPr>
  </w:style>
  <w:style w:type="character" w:customStyle="1" w:styleId="ListLabel350">
    <w:name w:val="ListLabel 350"/>
    <w:rPr>
      <w:rFonts w:cs="Courier New"/>
    </w:rPr>
  </w:style>
  <w:style w:type="character" w:customStyle="1" w:styleId="ListLabel351">
    <w:name w:val="ListLabel 351"/>
    <w:rPr>
      <w:rFonts w:cs="Courier New"/>
    </w:rPr>
  </w:style>
  <w:style w:type="character" w:customStyle="1" w:styleId="ListLabel352">
    <w:name w:val="ListLabel 352"/>
    <w:rPr>
      <w:rFonts w:cs="Courier New"/>
    </w:rPr>
  </w:style>
  <w:style w:type="character" w:customStyle="1" w:styleId="ListLabel353">
    <w:name w:val="ListLabel 353"/>
    <w:rPr>
      <w:rFonts w:cs="Courier New"/>
    </w:rPr>
  </w:style>
  <w:style w:type="character" w:customStyle="1" w:styleId="ListLabel354">
    <w:name w:val="ListLabel 354"/>
    <w:rPr>
      <w:rFonts w:cs="Courier New"/>
    </w:rPr>
  </w:style>
  <w:style w:type="character" w:customStyle="1" w:styleId="ListLabel355">
    <w:name w:val="ListLabel 355"/>
    <w:rPr>
      <w:rFonts w:cs="Courier New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Courier New"/>
    </w:rPr>
  </w:style>
  <w:style w:type="numbering" w:customStyle="1" w:styleId="WWNum5">
    <w:name w:val="WWNum5"/>
    <w:basedOn w:val="NoList"/>
    <w:pPr>
      <w:numPr>
        <w:numId w:val="1"/>
      </w:numPr>
    </w:pPr>
  </w:style>
  <w:style w:type="numbering" w:customStyle="1" w:styleId="WWNum39">
    <w:name w:val="WWNum39"/>
    <w:basedOn w:val="NoList"/>
    <w:pPr>
      <w:numPr>
        <w:numId w:val="2"/>
      </w:numPr>
    </w:pPr>
  </w:style>
  <w:style w:type="numbering" w:customStyle="1" w:styleId="WWNum63">
    <w:name w:val="WWNum63"/>
    <w:basedOn w:val="NoList"/>
    <w:pPr>
      <w:numPr>
        <w:numId w:val="3"/>
      </w:numPr>
    </w:pPr>
  </w:style>
  <w:style w:type="numbering" w:customStyle="1" w:styleId="WWNum111">
    <w:name w:val="WWNum111"/>
    <w:basedOn w:val="NoList"/>
    <w:pPr>
      <w:numPr>
        <w:numId w:val="4"/>
      </w:numPr>
    </w:pPr>
  </w:style>
  <w:style w:type="numbering" w:customStyle="1" w:styleId="WWNum53">
    <w:name w:val="WWNum53"/>
    <w:basedOn w:val="NoList"/>
    <w:pPr>
      <w:numPr>
        <w:numId w:val="5"/>
      </w:numPr>
    </w:pPr>
  </w:style>
  <w:style w:type="numbering" w:customStyle="1" w:styleId="WWNum112">
    <w:name w:val="WWNum112"/>
    <w:basedOn w:val="NoList"/>
    <w:pPr>
      <w:numPr>
        <w:numId w:val="6"/>
      </w:numPr>
    </w:pPr>
  </w:style>
  <w:style w:type="numbering" w:customStyle="1" w:styleId="WWNum106">
    <w:name w:val="WWNum106"/>
    <w:basedOn w:val="NoList"/>
    <w:pPr>
      <w:numPr>
        <w:numId w:val="7"/>
      </w:numPr>
    </w:pPr>
  </w:style>
  <w:style w:type="numbering" w:customStyle="1" w:styleId="WWNum104">
    <w:name w:val="WWNum104"/>
    <w:basedOn w:val="NoList"/>
    <w:pPr>
      <w:numPr>
        <w:numId w:val="8"/>
      </w:numPr>
    </w:pPr>
  </w:style>
  <w:style w:type="numbering" w:customStyle="1" w:styleId="WWNum61">
    <w:name w:val="WWNum61"/>
    <w:basedOn w:val="NoList"/>
    <w:pPr>
      <w:numPr>
        <w:numId w:val="9"/>
      </w:numPr>
    </w:pPr>
  </w:style>
  <w:style w:type="numbering" w:customStyle="1" w:styleId="WWNum59">
    <w:name w:val="WWNum59"/>
    <w:basedOn w:val="NoList"/>
    <w:pPr>
      <w:numPr>
        <w:numId w:val="10"/>
      </w:numPr>
    </w:pPr>
  </w:style>
  <w:style w:type="numbering" w:customStyle="1" w:styleId="WWNum60">
    <w:name w:val="WWNum60"/>
    <w:basedOn w:val="NoList"/>
    <w:pPr>
      <w:numPr>
        <w:numId w:val="11"/>
      </w:numPr>
    </w:pPr>
  </w:style>
  <w:style w:type="numbering" w:customStyle="1" w:styleId="WWNum105">
    <w:name w:val="WWNum105"/>
    <w:basedOn w:val="NoList"/>
    <w:pPr>
      <w:numPr>
        <w:numId w:val="12"/>
      </w:numPr>
    </w:pPr>
  </w:style>
  <w:style w:type="numbering" w:customStyle="1" w:styleId="WWNum87">
    <w:name w:val="WWNum87"/>
    <w:basedOn w:val="NoList"/>
    <w:pPr>
      <w:numPr>
        <w:numId w:val="13"/>
      </w:numPr>
    </w:pPr>
  </w:style>
  <w:style w:type="numbering" w:customStyle="1" w:styleId="WWNum94">
    <w:name w:val="WWNum94"/>
    <w:basedOn w:val="NoList"/>
    <w:pPr>
      <w:numPr>
        <w:numId w:val="14"/>
      </w:numPr>
    </w:pPr>
  </w:style>
  <w:style w:type="numbering" w:customStyle="1" w:styleId="WWNum82">
    <w:name w:val="WWNum82"/>
    <w:basedOn w:val="NoList"/>
    <w:pPr>
      <w:numPr>
        <w:numId w:val="15"/>
      </w:numPr>
    </w:pPr>
  </w:style>
  <w:style w:type="numbering" w:customStyle="1" w:styleId="WWNum22">
    <w:name w:val="WWNum22"/>
    <w:basedOn w:val="NoList"/>
    <w:pPr>
      <w:numPr>
        <w:numId w:val="16"/>
      </w:numPr>
    </w:pPr>
  </w:style>
  <w:style w:type="numbering" w:customStyle="1" w:styleId="WWNum107">
    <w:name w:val="WWNum107"/>
    <w:basedOn w:val="NoList"/>
    <w:pPr>
      <w:numPr>
        <w:numId w:val="17"/>
      </w:numPr>
    </w:pPr>
  </w:style>
  <w:style w:type="numbering" w:customStyle="1" w:styleId="WWNum88">
    <w:name w:val="WWNum88"/>
    <w:basedOn w:val="NoList"/>
    <w:pPr>
      <w:numPr>
        <w:numId w:val="18"/>
      </w:numPr>
    </w:pPr>
  </w:style>
  <w:style w:type="numbering" w:customStyle="1" w:styleId="WWNum113">
    <w:name w:val="WWNum113"/>
    <w:basedOn w:val="NoList"/>
    <w:pPr>
      <w:numPr>
        <w:numId w:val="19"/>
      </w:numPr>
    </w:pPr>
  </w:style>
  <w:style w:type="numbering" w:customStyle="1" w:styleId="WWNum84">
    <w:name w:val="WWNum84"/>
    <w:basedOn w:val="NoList"/>
    <w:pPr>
      <w:numPr>
        <w:numId w:val="20"/>
      </w:numPr>
    </w:pPr>
  </w:style>
  <w:style w:type="numbering" w:customStyle="1" w:styleId="WWNum81">
    <w:name w:val="WWNum81"/>
    <w:basedOn w:val="NoList"/>
    <w:pPr>
      <w:numPr>
        <w:numId w:val="21"/>
      </w:numPr>
    </w:pPr>
  </w:style>
  <w:style w:type="numbering" w:customStyle="1" w:styleId="WWNum109">
    <w:name w:val="WWNum109"/>
    <w:basedOn w:val="NoList"/>
    <w:pPr>
      <w:numPr>
        <w:numId w:val="22"/>
      </w:numPr>
    </w:pPr>
  </w:style>
  <w:style w:type="numbering" w:customStyle="1" w:styleId="WWNum96">
    <w:name w:val="WWNum96"/>
    <w:basedOn w:val="NoList"/>
    <w:pPr>
      <w:numPr>
        <w:numId w:val="23"/>
      </w:numPr>
    </w:pPr>
  </w:style>
  <w:style w:type="numbering" w:customStyle="1" w:styleId="WWNum73">
    <w:name w:val="WWNum73"/>
    <w:basedOn w:val="NoList"/>
    <w:pPr>
      <w:numPr>
        <w:numId w:val="24"/>
      </w:numPr>
    </w:pPr>
  </w:style>
  <w:style w:type="numbering" w:customStyle="1" w:styleId="WWNum110">
    <w:name w:val="WWNum110"/>
    <w:basedOn w:val="NoList"/>
    <w:pPr>
      <w:numPr>
        <w:numId w:val="25"/>
      </w:numPr>
    </w:pPr>
  </w:style>
  <w:style w:type="numbering" w:customStyle="1" w:styleId="WWNum114">
    <w:name w:val="WWNum114"/>
    <w:basedOn w:val="NoList"/>
    <w:pPr>
      <w:numPr>
        <w:numId w:val="26"/>
      </w:numPr>
    </w:pPr>
  </w:style>
  <w:style w:type="numbering" w:customStyle="1" w:styleId="WWNum115">
    <w:name w:val="WWNum115"/>
    <w:basedOn w:val="NoList"/>
    <w:pPr>
      <w:numPr>
        <w:numId w:val="27"/>
      </w:numPr>
    </w:pPr>
  </w:style>
  <w:style w:type="numbering" w:customStyle="1" w:styleId="WWNum116">
    <w:name w:val="WWNum116"/>
    <w:basedOn w:val="NoList"/>
    <w:pPr>
      <w:numPr>
        <w:numId w:val="28"/>
      </w:numPr>
    </w:pPr>
  </w:style>
  <w:style w:type="numbering" w:customStyle="1" w:styleId="WWNum118">
    <w:name w:val="WWNum11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117">
    <w:name w:val="WWNum117"/>
    <w:basedOn w:val="NoList"/>
    <w:pPr>
      <w:numPr>
        <w:numId w:val="32"/>
      </w:numPr>
    </w:pPr>
  </w:style>
  <w:style w:type="character" w:customStyle="1" w:styleId="FooterChar">
    <w:name w:val="Footer Char"/>
    <w:basedOn w:val="DefaultParagraphFont"/>
    <w:link w:val="Footer"/>
    <w:rsid w:val="00C75DC7"/>
    <w:rPr>
      <w:rFonts w:ascii="Roboto" w:eastAsia="Roboto" w:hAnsi="Roboto" w:cs="Roboto"/>
      <w:sz w:val="21"/>
    </w:rPr>
  </w:style>
  <w:style w:type="character" w:customStyle="1" w:styleId="HeaderChar">
    <w:name w:val="Header Char"/>
    <w:basedOn w:val="DefaultParagraphFont"/>
    <w:link w:val="Header"/>
    <w:uiPriority w:val="99"/>
    <w:rsid w:val="00C75DC7"/>
    <w:rPr>
      <w:rFonts w:ascii="Roboto" w:eastAsia="Roboto" w:hAnsi="Roboto" w:cs="Roboto"/>
      <w:sz w:val="21"/>
    </w:rPr>
  </w:style>
  <w:style w:type="paragraph" w:customStyle="1" w:styleId="q">
    <w:name w:val="q"/>
    <w:basedOn w:val="Standard"/>
    <w:link w:val="qZnak"/>
    <w:rsid w:val="006F0D83"/>
    <w:pPr>
      <w:numPr>
        <w:numId w:val="19"/>
      </w:numPr>
    </w:pPr>
    <w:rPr>
      <w:b/>
      <w:sz w:val="18"/>
      <w:szCs w:val="20"/>
    </w:rPr>
  </w:style>
  <w:style w:type="paragraph" w:customStyle="1" w:styleId="s">
    <w:name w:val="s"/>
    <w:basedOn w:val="q"/>
    <w:link w:val="sZnak"/>
    <w:rsid w:val="006F0D83"/>
    <w:pPr>
      <w:numPr>
        <w:numId w:val="0"/>
      </w:numPr>
    </w:pPr>
  </w:style>
  <w:style w:type="character" w:customStyle="1" w:styleId="StandardZnak">
    <w:name w:val="Standard Znak"/>
    <w:basedOn w:val="DefaultParagraphFont"/>
    <w:link w:val="Standard"/>
    <w:rsid w:val="006F0D83"/>
    <w:rPr>
      <w:rFonts w:ascii="Roboto" w:eastAsia="Roboto" w:hAnsi="Roboto" w:cs="Roboto"/>
      <w:sz w:val="21"/>
    </w:rPr>
  </w:style>
  <w:style w:type="character" w:customStyle="1" w:styleId="qZnak">
    <w:name w:val="q Znak"/>
    <w:basedOn w:val="StandardZnak"/>
    <w:link w:val="q"/>
    <w:rsid w:val="006F0D83"/>
    <w:rPr>
      <w:rFonts w:ascii="Roboto" w:eastAsia="Roboto" w:hAnsi="Roboto" w:cs="Roboto"/>
      <w:b/>
      <w:sz w:val="18"/>
      <w:szCs w:val="20"/>
    </w:rPr>
  </w:style>
  <w:style w:type="character" w:customStyle="1" w:styleId="sZnak">
    <w:name w:val="s Znak"/>
    <w:basedOn w:val="qZnak"/>
    <w:link w:val="s"/>
    <w:rsid w:val="006F0D83"/>
    <w:rPr>
      <w:rFonts w:ascii="Roboto" w:eastAsia="Roboto" w:hAnsi="Roboto" w:cs="Roboto"/>
      <w:b/>
      <w:sz w:val="18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E345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452"/>
    <w:rPr>
      <w:rFonts w:ascii="Tahoma" w:hAnsi="Tahoma" w:cs="Mangal"/>
      <w:sz w:val="16"/>
      <w:szCs w:val="14"/>
    </w:rPr>
  </w:style>
  <w:style w:type="paragraph" w:styleId="TOCHeading">
    <w:name w:val="TOC Heading"/>
    <w:basedOn w:val="Heading1"/>
    <w:next w:val="Normal"/>
    <w:uiPriority w:val="39"/>
    <w:unhideWhenUsed/>
    <w:qFormat/>
    <w:rsid w:val="00A225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C5DE9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C5DE9"/>
    <w:rPr>
      <w:color w:val="0563C1" w:themeColor="hyperlink"/>
      <w:u w:val="single"/>
    </w:rPr>
  </w:style>
  <w:style w:type="table" w:styleId="TableGrid">
    <w:name w:val="Table Grid"/>
    <w:basedOn w:val="TableNormal"/>
    <w:rsid w:val="00C32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AF076A"/>
    <w:rPr>
      <w:rFonts w:ascii="Calibri" w:hAnsi="Calibri"/>
      <w:b/>
      <w:color w:val="00A7E1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000EB"/>
    <w:rPr>
      <w:rFonts w:ascii="Calibri" w:hAnsi="Calibri"/>
      <w:b/>
      <w:color w:val="4472C4" w:themeColor="accent5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000EB"/>
    <w:rPr>
      <w:rFonts w:ascii="Calibri" w:hAnsi="Calibri"/>
      <w:b/>
      <w:color w:val="00B0F0"/>
      <w:sz w:val="28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rsid w:val="007464A9"/>
    <w:rPr>
      <w:rFonts w:ascii="Calibri" w:hAnsi="Calibri"/>
      <w:b/>
      <w:color w:val="00B0F0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CB0892"/>
    <w:rPr>
      <w:rFonts w:ascii="Calibri" w:hAnsi="Calibri"/>
      <w:b/>
      <w:color w:val="00B0F0"/>
      <w:sz w:val="28"/>
      <w:szCs w:val="28"/>
      <w:lang w:val="en-GB"/>
    </w:rPr>
  </w:style>
  <w:style w:type="character" w:customStyle="1" w:styleId="Heading6Char">
    <w:name w:val="Heading 6 Char"/>
    <w:basedOn w:val="DefaultParagraphFont"/>
    <w:link w:val="Heading6"/>
    <w:rsid w:val="00CB0892"/>
    <w:rPr>
      <w:rFonts w:ascii="Calibri" w:hAnsi="Calibri"/>
      <w:b/>
      <w:color w:val="00B0F0"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rsid w:val="00CB0892"/>
    <w:rPr>
      <w:rFonts w:ascii="Calibri" w:hAnsi="Calibri"/>
      <w:b/>
      <w:color w:val="00B0F0"/>
      <w:sz w:val="28"/>
      <w:szCs w:val="28"/>
      <w:lang w:val="en-GB"/>
    </w:rPr>
  </w:style>
  <w:style w:type="character" w:customStyle="1" w:styleId="Heading8Char">
    <w:name w:val="Heading 8 Char"/>
    <w:basedOn w:val="DefaultParagraphFont"/>
    <w:link w:val="Heading8"/>
    <w:rsid w:val="00CB0892"/>
    <w:rPr>
      <w:rFonts w:ascii="Calibri" w:hAnsi="Calibri"/>
      <w:b/>
      <w:color w:val="00B0F0"/>
      <w:sz w:val="28"/>
      <w:szCs w:val="28"/>
      <w:lang w:val="en-GB"/>
    </w:rPr>
  </w:style>
  <w:style w:type="character" w:customStyle="1" w:styleId="Heading9Char">
    <w:name w:val="Heading 9 Char"/>
    <w:basedOn w:val="DefaultParagraphFont"/>
    <w:link w:val="Heading9"/>
    <w:rsid w:val="00CB0892"/>
    <w:rPr>
      <w:rFonts w:ascii="Calibri" w:hAnsi="Calibri"/>
      <w:b/>
      <w:color w:val="00B0F0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225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225E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E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225E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225EB"/>
    <w:rPr>
      <w:b/>
      <w:bCs/>
    </w:rPr>
  </w:style>
  <w:style w:type="character" w:styleId="Emphasis">
    <w:name w:val="Emphasis"/>
    <w:basedOn w:val="DefaultParagraphFont"/>
    <w:qFormat/>
    <w:rsid w:val="00A225EB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225E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225E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EB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EB"/>
    <w:rPr>
      <w:b/>
      <w:i/>
      <w:sz w:val="24"/>
    </w:rPr>
  </w:style>
  <w:style w:type="character" w:styleId="SubtleEmphasis">
    <w:name w:val="Subtle Emphasis"/>
    <w:uiPriority w:val="19"/>
    <w:qFormat/>
    <w:rsid w:val="00A225E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225E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225E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225E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225EB"/>
    <w:rPr>
      <w:rFonts w:asciiTheme="majorHAnsi" w:eastAsiaTheme="majorEastAsia" w:hAnsiTheme="majorHAnsi"/>
      <w:b/>
      <w:i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225EB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69728D"/>
    <w:pPr>
      <w:spacing w:after="100"/>
      <w:ind w:left="440"/>
    </w:pPr>
    <w:rPr>
      <w:rFonts w:cs="Mangal"/>
    </w:rPr>
  </w:style>
  <w:style w:type="table" w:styleId="MediumShading1-Accent1">
    <w:name w:val="Medium Shading 1 Accent 1"/>
    <w:basedOn w:val="TableNormal"/>
    <w:uiPriority w:val="63"/>
    <w:rsid w:val="00D91D45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2A055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customStyle="1" w:styleId="CCHeading1">
    <w:name w:val="C&amp;C Heading 1"/>
    <w:basedOn w:val="Heading1"/>
    <w:link w:val="CCHeading1Char"/>
    <w:rsid w:val="002552D0"/>
    <w:pPr>
      <w:keepNext/>
      <w:numPr>
        <w:numId w:val="0"/>
      </w:numPr>
      <w:ind w:right="-58"/>
      <w:jc w:val="left"/>
    </w:pPr>
    <w:rPr>
      <w:rFonts w:ascii="Arial" w:eastAsia="Times New Roman" w:hAnsi="Arial"/>
      <w:b w:val="0"/>
      <w:color w:val="auto"/>
      <w:kern w:val="28"/>
      <w:sz w:val="28"/>
      <w:szCs w:val="20"/>
      <w:u w:val="single"/>
      <w:lang w:eastAsia="en-US" w:bidi="ar-SA"/>
    </w:rPr>
  </w:style>
  <w:style w:type="character" w:customStyle="1" w:styleId="CCHeading1Char">
    <w:name w:val="C&amp;C Heading 1 Char"/>
    <w:link w:val="CCHeading1"/>
    <w:rsid w:val="002552D0"/>
    <w:rPr>
      <w:rFonts w:ascii="Arial" w:eastAsia="Times New Roman" w:hAnsi="Arial"/>
      <w:kern w:val="28"/>
      <w:sz w:val="28"/>
      <w:szCs w:val="20"/>
      <w:u w:val="single"/>
      <w:lang w:val="en-GB" w:eastAsia="en-US" w:bidi="ar-SA"/>
    </w:rPr>
  </w:style>
  <w:style w:type="paragraph" w:customStyle="1" w:styleId="CCBodyText">
    <w:name w:val="C&amp;C Body Text"/>
    <w:link w:val="CCBodyTextChar"/>
    <w:autoRedefine/>
    <w:rsid w:val="002552D0"/>
    <w:pPr>
      <w:tabs>
        <w:tab w:val="left" w:pos="720"/>
      </w:tabs>
      <w:spacing w:after="240"/>
      <w:jc w:val="both"/>
    </w:pPr>
    <w:rPr>
      <w:rFonts w:ascii="Arial" w:eastAsia="Times New Roman" w:hAnsi="Arial" w:cs="Arial"/>
      <w:snapToGrid w:val="0"/>
      <w:sz w:val="24"/>
      <w:szCs w:val="20"/>
      <w:lang w:val="en-GB" w:eastAsia="en-GB" w:bidi="ar-SA"/>
    </w:rPr>
  </w:style>
  <w:style w:type="character" w:customStyle="1" w:styleId="CCBodyTextChar">
    <w:name w:val="C&amp;C Body Text Char"/>
    <w:link w:val="CCBodyText"/>
    <w:rsid w:val="002552D0"/>
    <w:rPr>
      <w:rFonts w:ascii="Arial" w:eastAsia="Times New Roman" w:hAnsi="Arial" w:cs="Arial"/>
      <w:snapToGrid w:val="0"/>
      <w:sz w:val="24"/>
      <w:szCs w:val="20"/>
      <w:lang w:val="en-GB" w:eastAsia="en-GB" w:bidi="ar-SA"/>
    </w:rPr>
  </w:style>
  <w:style w:type="paragraph" w:customStyle="1" w:styleId="CCBulletlist">
    <w:name w:val="C&amp;C Bullet list"/>
    <w:basedOn w:val="Normal"/>
    <w:rsid w:val="002552D0"/>
    <w:pPr>
      <w:suppressAutoHyphens w:val="0"/>
    </w:pPr>
    <w:rPr>
      <w:rFonts w:ascii="Arial" w:eastAsia="Times New Roman" w:hAnsi="Arial" w:cs="Arial"/>
      <w:snapToGrid w:val="0"/>
      <w:color w:val="auto"/>
      <w:sz w:val="24"/>
      <w:szCs w:val="20"/>
      <w:lang w:eastAsia="en-GB" w:bidi="ar-SA"/>
    </w:rPr>
  </w:style>
  <w:style w:type="paragraph" w:customStyle="1" w:styleId="DefaultText">
    <w:name w:val="Default Text"/>
    <w:basedOn w:val="Normal"/>
    <w:rsid w:val="002552D0"/>
    <w:pPr>
      <w:suppressAutoHyphens w:val="0"/>
    </w:pPr>
    <w:rPr>
      <w:rFonts w:ascii="CG Times" w:eastAsia="Times New Roman" w:hAnsi="CG Times"/>
      <w:snapToGrid w:val="0"/>
      <w:color w:val="auto"/>
      <w:sz w:val="24"/>
      <w:szCs w:val="20"/>
      <w:lang w:eastAsia="en-US" w:bidi="ar-SA"/>
    </w:rPr>
  </w:style>
  <w:style w:type="paragraph" w:customStyle="1" w:styleId="StyleCCBulletlistAuto">
    <w:name w:val="Style C&amp;C Bullet list + Auto"/>
    <w:basedOn w:val="CCBulletlist"/>
    <w:rsid w:val="002552D0"/>
    <w:rPr>
      <w:bCs/>
    </w:rPr>
  </w:style>
  <w:style w:type="paragraph" w:customStyle="1" w:styleId="StyleCCBodyTextITALIC">
    <w:name w:val="Style C&amp;C Body Text +ITALIC"/>
    <w:basedOn w:val="CCBodyText"/>
    <w:rsid w:val="002552D0"/>
    <w:rPr>
      <w:i/>
      <w:iCs/>
    </w:rPr>
  </w:style>
  <w:style w:type="paragraph" w:customStyle="1" w:styleId="StyleCCBodyTextBoldItalic">
    <w:name w:val="Style C&amp;C Body Text + Bold Italic"/>
    <w:basedOn w:val="CCBodyText"/>
    <w:rsid w:val="002552D0"/>
    <w:pPr>
      <w:keepNext/>
    </w:pPr>
    <w:rPr>
      <w:b/>
      <w:bCs/>
      <w:i/>
      <w:iCs/>
    </w:rPr>
  </w:style>
  <w:style w:type="paragraph" w:customStyle="1" w:styleId="StyleLeft0cmHanging3cm">
    <w:name w:val="Style Left:  0 cm Hanging:  3 cm"/>
    <w:basedOn w:val="Normal"/>
    <w:autoRedefine/>
    <w:rsid w:val="002552D0"/>
    <w:pPr>
      <w:suppressAutoHyphens w:val="0"/>
      <w:spacing w:after="60"/>
      <w:ind w:left="1701" w:hanging="1701"/>
    </w:pPr>
    <w:rPr>
      <w:rFonts w:ascii="Arial" w:eastAsia="Times New Roman" w:hAnsi="Arial"/>
      <w:snapToGrid w:val="0"/>
      <w:color w:val="auto"/>
      <w:sz w:val="24"/>
      <w:szCs w:val="20"/>
      <w:lang w:eastAsia="en-GB" w:bidi="ar-SA"/>
    </w:rPr>
  </w:style>
  <w:style w:type="paragraph" w:customStyle="1" w:styleId="StyleLeft0cmHanging3cmAfter3pt">
    <w:name w:val="Style Left:  0 cm Hanging:  3 cm After:  3 pt"/>
    <w:basedOn w:val="Normal"/>
    <w:rsid w:val="002552D0"/>
    <w:pPr>
      <w:keepNext/>
      <w:suppressAutoHyphens w:val="0"/>
      <w:spacing w:after="60"/>
      <w:ind w:left="1701" w:hanging="1701"/>
    </w:pPr>
    <w:rPr>
      <w:rFonts w:ascii="Arial" w:eastAsia="Times New Roman" w:hAnsi="Arial"/>
      <w:snapToGrid w:val="0"/>
      <w:color w:val="auto"/>
      <w:sz w:val="24"/>
      <w:szCs w:val="20"/>
      <w:lang w:eastAsia="en-GB" w:bidi="ar-SA"/>
    </w:rPr>
  </w:style>
  <w:style w:type="paragraph" w:styleId="BodyText">
    <w:name w:val="Body Text"/>
    <w:basedOn w:val="Normal"/>
    <w:link w:val="BodyTextChar"/>
    <w:rsid w:val="002552D0"/>
    <w:pPr>
      <w:suppressAutoHyphens w:val="0"/>
    </w:pPr>
    <w:rPr>
      <w:rFonts w:ascii="Arial" w:eastAsia="Times New Roman" w:hAnsi="Arial"/>
      <w:color w:val="auto"/>
      <w:sz w:val="24"/>
      <w:szCs w:val="20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2552D0"/>
    <w:rPr>
      <w:rFonts w:ascii="Arial" w:eastAsia="Times New Roman" w:hAnsi="Arial"/>
      <w:sz w:val="24"/>
      <w:szCs w:val="20"/>
      <w:lang w:val="en-GB" w:eastAsia="en-US" w:bidi="ar-SA"/>
    </w:rPr>
  </w:style>
  <w:style w:type="paragraph" w:customStyle="1" w:styleId="CSTH1">
    <w:name w:val="CST H1"/>
    <w:basedOn w:val="Heading1"/>
    <w:rsid w:val="002552D0"/>
    <w:pPr>
      <w:keepNext/>
      <w:pageBreakBefore/>
      <w:numPr>
        <w:numId w:val="35"/>
      </w:numPr>
      <w:pBdr>
        <w:bottom w:val="single" w:sz="24" w:space="1" w:color="E6ED7C"/>
      </w:pBdr>
      <w:spacing w:before="300" w:after="120"/>
      <w:jc w:val="left"/>
    </w:pPr>
    <w:rPr>
      <w:rFonts w:ascii="Trebuchet MS" w:eastAsia="SimSun" w:hAnsi="Trebuchet MS"/>
      <w:b w:val="0"/>
      <w:snapToGrid w:val="0"/>
      <w:color w:val="auto"/>
      <w:sz w:val="28"/>
      <w:szCs w:val="20"/>
      <w:u w:val="single"/>
      <w:lang w:eastAsia="en-US" w:bidi="ar-SA"/>
    </w:rPr>
  </w:style>
  <w:style w:type="paragraph" w:customStyle="1" w:styleId="CSTH2">
    <w:name w:val="CST H2"/>
    <w:basedOn w:val="Heading2"/>
    <w:rsid w:val="002552D0"/>
    <w:pPr>
      <w:keepNext w:val="0"/>
      <w:numPr>
        <w:numId w:val="35"/>
      </w:numPr>
      <w:tabs>
        <w:tab w:val="left" w:pos="0"/>
        <w:tab w:val="left" w:pos="504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120"/>
    </w:pPr>
    <w:rPr>
      <w:rFonts w:ascii="Trebuchet MS" w:eastAsia="Times New Roman" w:hAnsi="Trebuchet MS"/>
      <w:smallCaps/>
      <w:color w:val="auto"/>
      <w:sz w:val="24"/>
      <w:szCs w:val="20"/>
      <w:u w:val="single"/>
      <w:lang w:eastAsia="ja-JP" w:bidi="ar-SA"/>
    </w:rPr>
  </w:style>
  <w:style w:type="paragraph" w:customStyle="1" w:styleId="CSTH3">
    <w:name w:val="CST H3"/>
    <w:basedOn w:val="Normal"/>
    <w:rsid w:val="002552D0"/>
    <w:pPr>
      <w:numPr>
        <w:ilvl w:val="2"/>
        <w:numId w:val="35"/>
      </w:numPr>
      <w:tabs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uppressAutoHyphens w:val="0"/>
      <w:spacing w:before="120"/>
    </w:pPr>
    <w:rPr>
      <w:rFonts w:ascii="Times New Roman" w:eastAsia="Times New Roman" w:hAnsi="Times New Roman"/>
      <w:b/>
      <w:color w:val="auto"/>
      <w:sz w:val="24"/>
      <w:szCs w:val="20"/>
      <w:lang w:eastAsia="en-US" w:bidi="ar-SA"/>
    </w:rPr>
  </w:style>
  <w:style w:type="paragraph" w:customStyle="1" w:styleId="CM15">
    <w:name w:val="CM15"/>
    <w:basedOn w:val="Default"/>
    <w:next w:val="Default"/>
    <w:rsid w:val="002552D0"/>
    <w:pPr>
      <w:autoSpaceDE w:val="0"/>
      <w:autoSpaceDN w:val="0"/>
      <w:adjustRightInd w:val="0"/>
      <w:spacing w:after="525"/>
    </w:pPr>
    <w:rPr>
      <w:rFonts w:eastAsia="Times New Roman"/>
      <w:color w:val="auto"/>
      <w:sz w:val="24"/>
      <w:szCs w:val="24"/>
      <w:lang w:val="en-GB" w:eastAsia="en-GB" w:bidi="ar-SA"/>
    </w:rPr>
  </w:style>
  <w:style w:type="paragraph" w:customStyle="1" w:styleId="tableheader">
    <w:name w:val="table header"/>
    <w:basedOn w:val="table0"/>
    <w:rsid w:val="002552D0"/>
    <w:rPr>
      <w:b/>
    </w:rPr>
  </w:style>
  <w:style w:type="paragraph" w:customStyle="1" w:styleId="table0">
    <w:name w:val="table"/>
    <w:basedOn w:val="Normal"/>
    <w:rsid w:val="002552D0"/>
    <w:pPr>
      <w:tabs>
        <w:tab w:val="left" w:pos="-720"/>
      </w:tabs>
      <w:spacing w:before="60" w:after="60"/>
    </w:pPr>
    <w:rPr>
      <w:rFonts w:ascii="Arial" w:eastAsia="Times New Roman" w:hAnsi="Arial"/>
      <w:color w:val="auto"/>
      <w:szCs w:val="20"/>
      <w:lang w:eastAsia="en-US" w:bidi="ar-SA"/>
    </w:rPr>
  </w:style>
  <w:style w:type="character" w:styleId="CommentReference">
    <w:name w:val="annotation reference"/>
    <w:semiHidden/>
    <w:rsid w:val="002552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552D0"/>
    <w:pPr>
      <w:spacing w:after="120" w:line="240" w:lineRule="auto"/>
      <w:jc w:val="both"/>
    </w:pPr>
    <w:rPr>
      <w:rFonts w:ascii="Arial" w:eastAsia="Times New Roman" w:hAnsi="Arial" w:cs="Times New Roman"/>
      <w:b/>
      <w:bCs/>
      <w:snapToGrid w:val="0"/>
      <w:sz w:val="24"/>
      <w:szCs w:val="20"/>
      <w:lang w:val="x-none" w:eastAsia="x-none" w:bidi="ar-SA"/>
    </w:rPr>
  </w:style>
  <w:style w:type="character" w:customStyle="1" w:styleId="CommentTextChar">
    <w:name w:val="Comment Text Char"/>
    <w:basedOn w:val="StandardZnak"/>
    <w:link w:val="CommentText"/>
    <w:uiPriority w:val="99"/>
    <w:rsid w:val="002552D0"/>
    <w:rPr>
      <w:rFonts w:ascii="Roboto" w:eastAsia="Roboto" w:hAnsi="Roboto" w:cs="Roboto"/>
      <w:sz w:val="21"/>
    </w:rPr>
  </w:style>
  <w:style w:type="character" w:customStyle="1" w:styleId="CommentSubjectChar">
    <w:name w:val="Comment Subject Char"/>
    <w:basedOn w:val="CommentTextChar"/>
    <w:link w:val="CommentSubject"/>
    <w:semiHidden/>
    <w:rsid w:val="002552D0"/>
    <w:rPr>
      <w:rFonts w:ascii="Arial" w:eastAsia="Times New Roman" w:hAnsi="Arial" w:cs="Roboto"/>
      <w:b/>
      <w:bCs/>
      <w:snapToGrid w:val="0"/>
      <w:sz w:val="24"/>
      <w:szCs w:val="20"/>
      <w:lang w:val="x-none" w:eastAsia="x-none" w:bidi="ar-SA"/>
    </w:rPr>
  </w:style>
  <w:style w:type="paragraph" w:customStyle="1" w:styleId="CCHeading2">
    <w:name w:val="C&amp;C Heading 2"/>
    <w:basedOn w:val="Heading2"/>
    <w:rsid w:val="002552D0"/>
    <w:pPr>
      <w:numPr>
        <w:ilvl w:val="0"/>
        <w:numId w:val="0"/>
      </w:numPr>
    </w:pPr>
    <w:rPr>
      <w:rFonts w:ascii="Arial" w:eastAsia="Times New Roman" w:hAnsi="Arial"/>
      <w:i/>
      <w:color w:val="auto"/>
      <w:sz w:val="24"/>
      <w:szCs w:val="20"/>
      <w:u w:val="single"/>
      <w:lang w:val="x-none" w:eastAsia="en-US" w:bidi="ar-SA"/>
    </w:rPr>
  </w:style>
  <w:style w:type="paragraph" w:styleId="ListNumber4">
    <w:name w:val="List Number 4"/>
    <w:basedOn w:val="Normal"/>
    <w:rsid w:val="002552D0"/>
    <w:pPr>
      <w:tabs>
        <w:tab w:val="num" w:pos="1209"/>
      </w:tabs>
      <w:suppressAutoHyphens w:val="0"/>
      <w:ind w:left="1209" w:hanging="360"/>
    </w:pPr>
    <w:rPr>
      <w:rFonts w:ascii="Arial" w:eastAsia="Times New Roman" w:hAnsi="Arial"/>
      <w:color w:val="auto"/>
      <w:sz w:val="24"/>
      <w:szCs w:val="20"/>
      <w:lang w:eastAsia="en-US" w:bidi="ar-SA"/>
    </w:rPr>
  </w:style>
  <w:style w:type="paragraph" w:styleId="TOC4">
    <w:name w:val="toc 4"/>
    <w:basedOn w:val="Normal"/>
    <w:next w:val="Normal"/>
    <w:autoRedefine/>
    <w:uiPriority w:val="39"/>
    <w:rsid w:val="002552D0"/>
    <w:pPr>
      <w:suppressAutoHyphens w:val="0"/>
      <w:spacing w:after="0"/>
      <w:ind w:left="720"/>
      <w:jc w:val="left"/>
    </w:pPr>
    <w:rPr>
      <w:rFonts w:ascii="Arial" w:eastAsia="Times New Roman" w:hAnsi="Arial"/>
      <w:snapToGrid w:val="0"/>
      <w:color w:val="auto"/>
      <w:sz w:val="18"/>
      <w:szCs w:val="18"/>
      <w:lang w:eastAsia="en-GB" w:bidi="ar-SA"/>
    </w:rPr>
  </w:style>
  <w:style w:type="paragraph" w:styleId="TOC5">
    <w:name w:val="toc 5"/>
    <w:basedOn w:val="Normal"/>
    <w:next w:val="Normal"/>
    <w:autoRedefine/>
    <w:uiPriority w:val="39"/>
    <w:rsid w:val="002552D0"/>
    <w:pPr>
      <w:suppressAutoHyphens w:val="0"/>
      <w:spacing w:after="0"/>
      <w:ind w:left="960"/>
      <w:jc w:val="left"/>
    </w:pPr>
    <w:rPr>
      <w:rFonts w:ascii="Times New Roman" w:eastAsia="Times New Roman" w:hAnsi="Times New Roman"/>
      <w:snapToGrid w:val="0"/>
      <w:color w:val="auto"/>
      <w:sz w:val="18"/>
      <w:szCs w:val="18"/>
      <w:lang w:eastAsia="en-GB" w:bidi="ar-SA"/>
    </w:rPr>
  </w:style>
  <w:style w:type="paragraph" w:styleId="TOC6">
    <w:name w:val="toc 6"/>
    <w:basedOn w:val="Normal"/>
    <w:next w:val="Normal"/>
    <w:autoRedefine/>
    <w:uiPriority w:val="39"/>
    <w:rsid w:val="002552D0"/>
    <w:pPr>
      <w:suppressAutoHyphens w:val="0"/>
      <w:spacing w:after="0"/>
      <w:ind w:left="1200"/>
      <w:jc w:val="left"/>
    </w:pPr>
    <w:rPr>
      <w:rFonts w:ascii="Times New Roman" w:eastAsia="Times New Roman" w:hAnsi="Times New Roman"/>
      <w:snapToGrid w:val="0"/>
      <w:color w:val="auto"/>
      <w:sz w:val="18"/>
      <w:szCs w:val="18"/>
      <w:lang w:eastAsia="en-GB" w:bidi="ar-SA"/>
    </w:rPr>
  </w:style>
  <w:style w:type="paragraph" w:styleId="TOC7">
    <w:name w:val="toc 7"/>
    <w:basedOn w:val="Normal"/>
    <w:next w:val="Normal"/>
    <w:autoRedefine/>
    <w:uiPriority w:val="39"/>
    <w:rsid w:val="002552D0"/>
    <w:pPr>
      <w:suppressAutoHyphens w:val="0"/>
      <w:spacing w:after="0"/>
      <w:ind w:left="1440"/>
      <w:jc w:val="left"/>
    </w:pPr>
    <w:rPr>
      <w:rFonts w:ascii="Times New Roman" w:eastAsia="Times New Roman" w:hAnsi="Times New Roman"/>
      <w:snapToGrid w:val="0"/>
      <w:color w:val="auto"/>
      <w:sz w:val="18"/>
      <w:szCs w:val="18"/>
      <w:lang w:eastAsia="en-GB" w:bidi="ar-SA"/>
    </w:rPr>
  </w:style>
  <w:style w:type="paragraph" w:styleId="TOC8">
    <w:name w:val="toc 8"/>
    <w:basedOn w:val="Normal"/>
    <w:next w:val="Normal"/>
    <w:autoRedefine/>
    <w:uiPriority w:val="39"/>
    <w:rsid w:val="002552D0"/>
    <w:pPr>
      <w:suppressAutoHyphens w:val="0"/>
      <w:spacing w:after="0"/>
      <w:ind w:left="1680"/>
      <w:jc w:val="left"/>
    </w:pPr>
    <w:rPr>
      <w:rFonts w:ascii="Times New Roman" w:eastAsia="Times New Roman" w:hAnsi="Times New Roman"/>
      <w:snapToGrid w:val="0"/>
      <w:color w:val="auto"/>
      <w:sz w:val="18"/>
      <w:szCs w:val="18"/>
      <w:lang w:eastAsia="en-GB" w:bidi="ar-SA"/>
    </w:rPr>
  </w:style>
  <w:style w:type="paragraph" w:styleId="TOC9">
    <w:name w:val="toc 9"/>
    <w:basedOn w:val="Normal"/>
    <w:next w:val="Normal"/>
    <w:autoRedefine/>
    <w:uiPriority w:val="39"/>
    <w:rsid w:val="002552D0"/>
    <w:pPr>
      <w:suppressAutoHyphens w:val="0"/>
      <w:spacing w:after="0"/>
      <w:ind w:left="1920"/>
      <w:jc w:val="left"/>
    </w:pPr>
    <w:rPr>
      <w:rFonts w:ascii="Times New Roman" w:eastAsia="Times New Roman" w:hAnsi="Times New Roman"/>
      <w:snapToGrid w:val="0"/>
      <w:color w:val="auto"/>
      <w:sz w:val="18"/>
      <w:szCs w:val="18"/>
      <w:lang w:eastAsia="en-GB" w:bidi="ar-SA"/>
    </w:rPr>
  </w:style>
  <w:style w:type="character" w:customStyle="1" w:styleId="contactname">
    <w:name w:val="contactname"/>
    <w:basedOn w:val="DefaultParagraphFont"/>
    <w:rsid w:val="002552D0"/>
  </w:style>
  <w:style w:type="character" w:styleId="PageNumber">
    <w:name w:val="page number"/>
    <w:basedOn w:val="DefaultParagraphFont"/>
    <w:rsid w:val="002552D0"/>
  </w:style>
  <w:style w:type="paragraph" w:styleId="ListBullet2">
    <w:name w:val="List Bullet 2"/>
    <w:basedOn w:val="Normal"/>
    <w:autoRedefine/>
    <w:qFormat/>
    <w:rsid w:val="00990AFF"/>
    <w:pPr>
      <w:numPr>
        <w:numId w:val="38"/>
      </w:numPr>
      <w:suppressAutoHyphens w:val="0"/>
      <w:spacing w:after="0"/>
      <w:jc w:val="left"/>
    </w:pPr>
    <w:rPr>
      <w:rFonts w:eastAsia="Times New Roman"/>
      <w:szCs w:val="20"/>
      <w:lang w:eastAsia="en-US" w:bidi="ar-SA"/>
    </w:rPr>
  </w:style>
  <w:style w:type="paragraph" w:customStyle="1" w:styleId="StyleHeading1Left-127cmFirstline0cm">
    <w:name w:val="Style Heading 1 + Left:  -1.27 cm First line:  0 cm"/>
    <w:basedOn w:val="Heading1"/>
    <w:rsid w:val="002552D0"/>
    <w:pPr>
      <w:keepNext/>
      <w:numPr>
        <w:numId w:val="0"/>
      </w:numPr>
      <w:jc w:val="left"/>
    </w:pPr>
    <w:rPr>
      <w:rFonts w:ascii="Arial" w:eastAsia="Times New Roman" w:hAnsi="Arial"/>
      <w:snapToGrid w:val="0"/>
      <w:color w:val="auto"/>
      <w:sz w:val="28"/>
      <w:szCs w:val="20"/>
      <w:u w:val="single"/>
      <w:lang w:eastAsia="en-US" w:bidi="ar-SA"/>
    </w:rPr>
  </w:style>
  <w:style w:type="numbering" w:customStyle="1" w:styleId="StyleBulleted">
    <w:name w:val="Style Bulleted"/>
    <w:basedOn w:val="NoList"/>
    <w:rsid w:val="002552D0"/>
    <w:pPr>
      <w:numPr>
        <w:numId w:val="40"/>
      </w:numPr>
    </w:pPr>
  </w:style>
  <w:style w:type="paragraph" w:styleId="DocumentMap">
    <w:name w:val="Document Map"/>
    <w:basedOn w:val="Normal"/>
    <w:link w:val="DocumentMapChar"/>
    <w:semiHidden/>
    <w:rsid w:val="002552D0"/>
    <w:pPr>
      <w:shd w:val="clear" w:color="auto" w:fill="000080"/>
      <w:suppressAutoHyphens w:val="0"/>
    </w:pPr>
    <w:rPr>
      <w:rFonts w:ascii="Tahoma" w:eastAsia="Times New Roman" w:hAnsi="Tahoma" w:cs="Tahoma"/>
      <w:snapToGrid w:val="0"/>
      <w:color w:val="auto"/>
      <w:sz w:val="20"/>
      <w:szCs w:val="20"/>
      <w:lang w:eastAsia="en-GB" w:bidi="ar-SA"/>
    </w:rPr>
  </w:style>
  <w:style w:type="character" w:customStyle="1" w:styleId="DocumentMapChar">
    <w:name w:val="Document Map Char"/>
    <w:basedOn w:val="DefaultParagraphFont"/>
    <w:link w:val="DocumentMap"/>
    <w:semiHidden/>
    <w:rsid w:val="002552D0"/>
    <w:rPr>
      <w:rFonts w:ascii="Tahoma" w:eastAsia="Times New Roman" w:hAnsi="Tahoma" w:cs="Tahoma"/>
      <w:snapToGrid w:val="0"/>
      <w:sz w:val="20"/>
      <w:szCs w:val="20"/>
      <w:shd w:val="clear" w:color="auto" w:fill="000080"/>
      <w:lang w:val="en-GB" w:eastAsia="en-GB" w:bidi="ar-SA"/>
    </w:rPr>
  </w:style>
  <w:style w:type="paragraph" w:styleId="NormalWeb">
    <w:name w:val="Normal (Web)"/>
    <w:basedOn w:val="Normal"/>
    <w:uiPriority w:val="99"/>
    <w:rsid w:val="002552D0"/>
    <w:pPr>
      <w:suppressAutoHyphens w:val="0"/>
      <w:spacing w:before="100" w:beforeAutospacing="1" w:after="100" w:afterAutospacing="1"/>
      <w:jc w:val="left"/>
    </w:pPr>
    <w:rPr>
      <w:rFonts w:ascii="Arial" w:eastAsia="Times New Roman" w:hAnsi="Arial"/>
      <w:color w:val="auto"/>
      <w:sz w:val="24"/>
      <w:lang w:eastAsia="en-GB" w:bidi="ar-SA"/>
    </w:rPr>
  </w:style>
  <w:style w:type="paragraph" w:styleId="NormalIndent">
    <w:name w:val="Normal Indent"/>
    <w:basedOn w:val="Normal"/>
    <w:rsid w:val="002552D0"/>
    <w:pPr>
      <w:suppressAutoHyphens w:val="0"/>
      <w:overflowPunct w:val="0"/>
      <w:autoSpaceDE w:val="0"/>
      <w:autoSpaceDN w:val="0"/>
      <w:adjustRightInd w:val="0"/>
      <w:spacing w:after="240"/>
      <w:ind w:left="851"/>
      <w:textAlignment w:val="baseline"/>
    </w:pPr>
    <w:rPr>
      <w:rFonts w:ascii="Times New Roman" w:eastAsia="Times New Roman" w:hAnsi="Times New Roman"/>
      <w:color w:val="auto"/>
      <w:sz w:val="24"/>
      <w:lang w:eastAsia="en-US" w:bidi="ar-SA"/>
    </w:rPr>
  </w:style>
  <w:style w:type="paragraph" w:customStyle="1" w:styleId="Number">
    <w:name w:val="Number"/>
    <w:basedOn w:val="Normal"/>
    <w:rsid w:val="002552D0"/>
    <w:pPr>
      <w:numPr>
        <w:ilvl w:val="1"/>
        <w:numId w:val="39"/>
      </w:numPr>
      <w:suppressAutoHyphens w:val="0"/>
      <w:spacing w:before="240" w:after="0"/>
      <w:jc w:val="left"/>
    </w:pPr>
    <w:rPr>
      <w:rFonts w:ascii="Book Antiqua" w:eastAsia="Times New Roman" w:hAnsi="Book Antiqua"/>
      <w:color w:val="auto"/>
      <w:szCs w:val="22"/>
      <w:lang w:eastAsia="en-US" w:bidi="ar-SA"/>
    </w:rPr>
  </w:style>
  <w:style w:type="character" w:customStyle="1" w:styleId="boldtext1">
    <w:name w:val="boldtext1"/>
    <w:rsid w:val="002552D0"/>
    <w:rPr>
      <w:rFonts w:ascii="Verdana" w:hAnsi="Verdana" w:hint="default"/>
      <w:b/>
      <w:bCs/>
      <w:color w:val="999999"/>
      <w:sz w:val="15"/>
      <w:szCs w:val="15"/>
    </w:rPr>
  </w:style>
  <w:style w:type="paragraph" w:customStyle="1" w:styleId="3digit4">
    <w:name w:val="3digit4"/>
    <w:basedOn w:val="Normal"/>
    <w:rsid w:val="002552D0"/>
    <w:pPr>
      <w:numPr>
        <w:numId w:val="37"/>
      </w:numPr>
      <w:suppressAutoHyphens w:val="0"/>
      <w:spacing w:before="240" w:after="0"/>
      <w:jc w:val="left"/>
    </w:pPr>
    <w:rPr>
      <w:rFonts w:ascii="Book Antiqua" w:eastAsia="Times New Roman" w:hAnsi="Book Antiqua"/>
      <w:color w:val="auto"/>
      <w:szCs w:val="22"/>
      <w:lang w:eastAsia="en-US" w:bidi="ar-SA"/>
    </w:rPr>
  </w:style>
  <w:style w:type="paragraph" w:customStyle="1" w:styleId="Indent1">
    <w:name w:val="Indent1"/>
    <w:basedOn w:val="Normal"/>
    <w:rsid w:val="002552D0"/>
    <w:pPr>
      <w:numPr>
        <w:ilvl w:val="1"/>
        <w:numId w:val="37"/>
      </w:numPr>
      <w:suppressAutoHyphens w:val="0"/>
      <w:spacing w:before="240" w:after="0"/>
      <w:jc w:val="left"/>
    </w:pPr>
    <w:rPr>
      <w:rFonts w:ascii="Book Antiqua" w:eastAsia="Times New Roman" w:hAnsi="Book Antiqua"/>
      <w:color w:val="auto"/>
      <w:szCs w:val="22"/>
      <w:lang w:eastAsia="en-US" w:bidi="ar-SA"/>
    </w:rPr>
  </w:style>
  <w:style w:type="paragraph" w:customStyle="1" w:styleId="3digit3">
    <w:name w:val="3digit3"/>
    <w:basedOn w:val="Normal"/>
    <w:rsid w:val="002552D0"/>
    <w:pPr>
      <w:tabs>
        <w:tab w:val="num" w:pos="360"/>
      </w:tabs>
      <w:suppressAutoHyphens w:val="0"/>
      <w:spacing w:before="240" w:after="0"/>
      <w:ind w:left="360" w:hanging="360"/>
      <w:jc w:val="left"/>
    </w:pPr>
    <w:rPr>
      <w:rFonts w:ascii="Book Antiqua" w:eastAsia="Times New Roman" w:hAnsi="Book Antiqua"/>
      <w:color w:val="auto"/>
      <w:szCs w:val="22"/>
      <w:lang w:eastAsia="en-US" w:bidi="ar-SA"/>
    </w:rPr>
  </w:style>
  <w:style w:type="paragraph" w:customStyle="1" w:styleId="TableText">
    <w:name w:val="Table Text"/>
    <w:basedOn w:val="Normal"/>
    <w:rsid w:val="002552D0"/>
    <w:pPr>
      <w:suppressAutoHyphens w:val="0"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imes New Roman" w:eastAsia="Times New Roman" w:hAnsi="Times New Roman"/>
      <w:color w:val="auto"/>
      <w:sz w:val="20"/>
      <w:szCs w:val="20"/>
      <w:lang w:eastAsia="en-US" w:bidi="ar-SA"/>
    </w:rPr>
  </w:style>
  <w:style w:type="paragraph" w:customStyle="1" w:styleId="Indent2">
    <w:name w:val="Indent2"/>
    <w:basedOn w:val="Indent1"/>
    <w:rsid w:val="002552D0"/>
    <w:pPr>
      <w:numPr>
        <w:ilvl w:val="0"/>
        <w:numId w:val="0"/>
      </w:numPr>
    </w:pPr>
  </w:style>
  <w:style w:type="paragraph" w:customStyle="1" w:styleId="Bullets1">
    <w:name w:val="Bullets 1"/>
    <w:basedOn w:val="Normal"/>
    <w:rsid w:val="002552D0"/>
    <w:pPr>
      <w:numPr>
        <w:numId w:val="34"/>
      </w:numPr>
      <w:suppressAutoHyphens w:val="0"/>
      <w:contextualSpacing/>
      <w:jc w:val="left"/>
    </w:pPr>
    <w:rPr>
      <w:rFonts w:ascii="Arial" w:eastAsia="Times New Roman" w:hAnsi="Arial"/>
      <w:color w:val="auto"/>
      <w:sz w:val="20"/>
      <w:szCs w:val="20"/>
      <w:lang w:eastAsia="en-US" w:bidi="ar-SA"/>
    </w:rPr>
  </w:style>
  <w:style w:type="table" w:styleId="TableProfessional">
    <w:name w:val="Table Professional"/>
    <w:basedOn w:val="TableNormal"/>
    <w:rsid w:val="002552D0"/>
    <w:pPr>
      <w:spacing w:after="120"/>
      <w:jc w:val="both"/>
    </w:pPr>
    <w:rPr>
      <w:rFonts w:ascii="Times New Roman" w:eastAsia="Times New Roman" w:hAnsi="Times New Roman"/>
      <w:sz w:val="20"/>
      <w:szCs w:val="20"/>
      <w:lang w:val="en-GB" w:eastAsia="en-GB"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Comment">
    <w:name w:val="Comment"/>
    <w:basedOn w:val="Normal"/>
    <w:link w:val="CommentChar"/>
    <w:autoRedefine/>
    <w:rsid w:val="002552D0"/>
    <w:pPr>
      <w:keepLines/>
      <w:suppressAutoHyphens w:val="0"/>
      <w:spacing w:after="0"/>
      <w:jc w:val="left"/>
    </w:pPr>
    <w:rPr>
      <w:rFonts w:ascii="Verdana" w:eastAsia="Times New Roman" w:hAnsi="Verdana"/>
      <w:bCs/>
      <w:i/>
      <w:color w:val="auto"/>
      <w:sz w:val="16"/>
      <w:szCs w:val="32"/>
      <w:lang w:eastAsia="en-GB" w:bidi="ar-SA"/>
    </w:rPr>
  </w:style>
  <w:style w:type="character" w:customStyle="1" w:styleId="CommentChar">
    <w:name w:val="Comment Char"/>
    <w:link w:val="Comment"/>
    <w:rsid w:val="002552D0"/>
    <w:rPr>
      <w:rFonts w:ascii="Verdana" w:eastAsia="Times New Roman" w:hAnsi="Verdana"/>
      <w:bCs/>
      <w:i/>
      <w:sz w:val="16"/>
      <w:szCs w:val="32"/>
      <w:lang w:val="en-GB" w:eastAsia="en-GB" w:bidi="ar-SA"/>
    </w:rPr>
  </w:style>
  <w:style w:type="paragraph" w:customStyle="1" w:styleId="indentbullet">
    <w:name w:val="indent bullet"/>
    <w:basedOn w:val="BodyText"/>
    <w:autoRedefine/>
    <w:rsid w:val="002552D0"/>
    <w:pPr>
      <w:numPr>
        <w:numId w:val="36"/>
      </w:numPr>
      <w:spacing w:after="0"/>
      <w:jc w:val="left"/>
    </w:pPr>
    <w:rPr>
      <w:rFonts w:ascii="Times New Roman" w:eastAsia="Arial Unicode MS" w:hAnsi="Times New Roman"/>
      <w:sz w:val="18"/>
      <w:szCs w:val="18"/>
    </w:rPr>
  </w:style>
  <w:style w:type="character" w:customStyle="1" w:styleId="parameter1">
    <w:name w:val="parameter1"/>
    <w:rsid w:val="002552D0"/>
    <w:rPr>
      <w:rFonts w:ascii="Verdana" w:hAnsi="Verdana" w:hint="default"/>
      <w:i/>
      <w:iCs/>
      <w:sz w:val="24"/>
      <w:szCs w:val="24"/>
    </w:rPr>
  </w:style>
  <w:style w:type="paragraph" w:customStyle="1" w:styleId="MRABody">
    <w:name w:val="MRA Body"/>
    <w:basedOn w:val="Normal"/>
    <w:link w:val="MRABodyChar"/>
    <w:qFormat/>
    <w:rsid w:val="002552D0"/>
    <w:pPr>
      <w:keepLines/>
      <w:suppressAutoHyphens w:val="0"/>
      <w:spacing w:line="288" w:lineRule="auto"/>
      <w:jc w:val="left"/>
    </w:pPr>
    <w:rPr>
      <w:rFonts w:ascii="Arial" w:eastAsia="Times New Roman" w:hAnsi="Arial" w:cs="Arial"/>
      <w:color w:val="auto"/>
      <w:szCs w:val="22"/>
      <w:lang w:eastAsia="en-US" w:bidi="ar-SA"/>
    </w:rPr>
  </w:style>
  <w:style w:type="character" w:customStyle="1" w:styleId="MRABodyChar">
    <w:name w:val="MRA Body Char"/>
    <w:link w:val="MRABody"/>
    <w:locked/>
    <w:rsid w:val="002552D0"/>
    <w:rPr>
      <w:rFonts w:ascii="Arial" w:eastAsia="Times New Roman" w:hAnsi="Arial" w:cs="Arial"/>
      <w:lang w:val="en-GB" w:eastAsia="en-US" w:bidi="ar-SA"/>
    </w:rPr>
  </w:style>
  <w:style w:type="paragraph" w:customStyle="1" w:styleId="MRATable">
    <w:name w:val="MRA Table"/>
    <w:basedOn w:val="MRABody"/>
    <w:rsid w:val="002552D0"/>
    <w:pPr>
      <w:spacing w:before="60" w:after="60"/>
      <w:contextualSpacing/>
    </w:pPr>
    <w:rPr>
      <w:sz w:val="18"/>
    </w:rPr>
  </w:style>
  <w:style w:type="paragraph" w:customStyle="1" w:styleId="MRANumberList">
    <w:name w:val="MRA Number List"/>
    <w:basedOn w:val="Normal"/>
    <w:link w:val="MRANumberListChar"/>
    <w:rsid w:val="002552D0"/>
    <w:pPr>
      <w:keepLines/>
      <w:numPr>
        <w:numId w:val="41"/>
      </w:numPr>
      <w:suppressAutoHyphens w:val="0"/>
      <w:spacing w:line="288" w:lineRule="auto"/>
      <w:contextualSpacing/>
      <w:jc w:val="left"/>
    </w:pPr>
    <w:rPr>
      <w:rFonts w:ascii="Arial" w:eastAsia="Times New Roman" w:hAnsi="Arial"/>
      <w:color w:val="auto"/>
      <w:szCs w:val="22"/>
      <w:lang w:val="x-none" w:eastAsia="en-US" w:bidi="ar-SA"/>
    </w:rPr>
  </w:style>
  <w:style w:type="character" w:customStyle="1" w:styleId="MRANumberListChar">
    <w:name w:val="MRA Number List Char"/>
    <w:link w:val="MRANumberList"/>
    <w:locked/>
    <w:rsid w:val="002552D0"/>
    <w:rPr>
      <w:rFonts w:ascii="Arial" w:eastAsia="Times New Roman" w:hAnsi="Arial"/>
      <w:lang w:val="x-none" w:eastAsia="en-US" w:bidi="ar-SA"/>
    </w:rPr>
  </w:style>
  <w:style w:type="paragraph" w:customStyle="1" w:styleId="MRABulletList">
    <w:name w:val="MRA Bullet List"/>
    <w:basedOn w:val="MRABody"/>
    <w:link w:val="MRABulletListChar"/>
    <w:qFormat/>
    <w:rsid w:val="002552D0"/>
    <w:pPr>
      <w:numPr>
        <w:numId w:val="42"/>
      </w:numPr>
      <w:ind w:left="714" w:hanging="357"/>
      <w:contextualSpacing/>
    </w:pPr>
  </w:style>
  <w:style w:type="character" w:customStyle="1" w:styleId="MRABulletListChar">
    <w:name w:val="MRA Bullet List Char"/>
    <w:basedOn w:val="MRABodyChar"/>
    <w:link w:val="MRABulletList"/>
    <w:locked/>
    <w:rsid w:val="002552D0"/>
    <w:rPr>
      <w:rFonts w:ascii="Arial" w:eastAsia="Times New Roman" w:hAnsi="Arial" w:cs="Arial"/>
      <w:lang w:val="en-GB" w:eastAsia="en-US" w:bidi="ar-SA"/>
    </w:rPr>
  </w:style>
  <w:style w:type="paragraph" w:customStyle="1" w:styleId="TableStyle">
    <w:name w:val="TableStyle"/>
    <w:basedOn w:val="Normal"/>
    <w:next w:val="Normal"/>
    <w:rsid w:val="002552D0"/>
    <w:pPr>
      <w:suppressAutoHyphens w:val="0"/>
      <w:spacing w:before="20" w:after="20"/>
      <w:jc w:val="left"/>
    </w:pPr>
    <w:rPr>
      <w:rFonts w:ascii="Times New Roman" w:eastAsia="Calibri" w:hAnsi="Times New Roman"/>
      <w:color w:val="auto"/>
      <w:sz w:val="16"/>
      <w:szCs w:val="20"/>
      <w:lang w:eastAsia="en-US" w:bidi="ar-SA"/>
    </w:rPr>
  </w:style>
  <w:style w:type="table" w:styleId="TableGrid8">
    <w:name w:val="Table Grid 8"/>
    <w:basedOn w:val="TableNormal"/>
    <w:rsid w:val="002552D0"/>
    <w:pPr>
      <w:spacing w:after="120"/>
      <w:jc w:val="both"/>
    </w:pPr>
    <w:rPr>
      <w:rFonts w:ascii="Times New Roman" w:eastAsia="Times New Roman" w:hAnsi="Times New Roman"/>
      <w:sz w:val="20"/>
      <w:szCs w:val="20"/>
      <w:lang w:val="en-GB" w:eastAsia="en-GB"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2552D0"/>
    <w:rPr>
      <w:rFonts w:ascii="Arial" w:eastAsia="Times New Roman" w:hAnsi="Arial"/>
      <w:snapToGrid w:val="0"/>
      <w:sz w:val="24"/>
      <w:szCs w:val="20"/>
      <w:lang w:val="en-GB" w:eastAsia="en-GB" w:bidi="ar-SA"/>
    </w:rPr>
  </w:style>
  <w:style w:type="paragraph" w:styleId="PlainText">
    <w:name w:val="Plain Text"/>
    <w:basedOn w:val="Normal"/>
    <w:link w:val="PlainTextChar"/>
    <w:uiPriority w:val="99"/>
    <w:unhideWhenUsed/>
    <w:rsid w:val="002552D0"/>
    <w:pPr>
      <w:suppressAutoHyphens w:val="0"/>
      <w:spacing w:after="0"/>
      <w:jc w:val="left"/>
    </w:pPr>
    <w:rPr>
      <w:rFonts w:ascii="Arial" w:eastAsia="Calibri" w:hAnsi="Arial"/>
      <w:color w:val="auto"/>
      <w:sz w:val="20"/>
      <w:szCs w:val="20"/>
      <w:lang w:val="x-none" w:eastAsia="x-none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2552D0"/>
    <w:rPr>
      <w:rFonts w:ascii="Arial" w:eastAsia="Calibri" w:hAnsi="Arial"/>
      <w:sz w:val="20"/>
      <w:szCs w:val="20"/>
      <w:lang w:val="x-none" w:eastAsia="x-none" w:bidi="ar-SA"/>
    </w:rPr>
  </w:style>
  <w:style w:type="paragraph" w:styleId="EndnoteText">
    <w:name w:val="endnote text"/>
    <w:basedOn w:val="Normal"/>
    <w:link w:val="EndnoteTextChar"/>
    <w:rsid w:val="002552D0"/>
    <w:pPr>
      <w:suppressAutoHyphens w:val="0"/>
    </w:pPr>
    <w:rPr>
      <w:rFonts w:ascii="Arial" w:eastAsia="Times New Roman" w:hAnsi="Arial"/>
      <w:snapToGrid w:val="0"/>
      <w:color w:val="auto"/>
      <w:sz w:val="20"/>
      <w:szCs w:val="20"/>
      <w:lang w:val="x-none" w:eastAsia="x-none" w:bidi="ar-SA"/>
    </w:rPr>
  </w:style>
  <w:style w:type="character" w:customStyle="1" w:styleId="EndnoteTextChar">
    <w:name w:val="Endnote Text Char"/>
    <w:basedOn w:val="DefaultParagraphFont"/>
    <w:link w:val="EndnoteText"/>
    <w:rsid w:val="002552D0"/>
    <w:rPr>
      <w:rFonts w:ascii="Arial" w:eastAsia="Times New Roman" w:hAnsi="Arial"/>
      <w:snapToGrid w:val="0"/>
      <w:sz w:val="20"/>
      <w:szCs w:val="20"/>
      <w:lang w:val="x-none" w:eastAsia="x-none" w:bidi="ar-SA"/>
    </w:rPr>
  </w:style>
  <w:style w:type="character" w:styleId="EndnoteReference">
    <w:name w:val="endnote reference"/>
    <w:rsid w:val="002552D0"/>
    <w:rPr>
      <w:vertAlign w:val="superscript"/>
    </w:rPr>
  </w:style>
  <w:style w:type="character" w:customStyle="1" w:styleId="FootnoteTextChar">
    <w:name w:val="Footnote Text Char"/>
    <w:link w:val="FootnoteText"/>
    <w:rsid w:val="002552D0"/>
    <w:rPr>
      <w:rFonts w:ascii="Roboto" w:eastAsia="Roboto" w:hAnsi="Roboto" w:cs="Roboto"/>
      <w:sz w:val="20"/>
    </w:rPr>
  </w:style>
  <w:style w:type="paragraph" w:customStyle="1" w:styleId="MAPBody">
    <w:name w:val="MAP Body"/>
    <w:basedOn w:val="Normal"/>
    <w:link w:val="MAPBodyChar"/>
    <w:qFormat/>
    <w:rsid w:val="002552D0"/>
    <w:pPr>
      <w:keepLines/>
      <w:suppressAutoHyphens w:val="0"/>
      <w:spacing w:line="288" w:lineRule="auto"/>
      <w:jc w:val="left"/>
    </w:pPr>
    <w:rPr>
      <w:rFonts w:ascii="Arial" w:eastAsia="Calibri" w:hAnsi="Arial"/>
      <w:color w:val="auto"/>
      <w:szCs w:val="22"/>
      <w:lang w:val="x-none" w:eastAsia="en-US" w:bidi="ar-SA"/>
    </w:rPr>
  </w:style>
  <w:style w:type="character" w:customStyle="1" w:styleId="MAPBodyChar">
    <w:name w:val="MAP Body Char"/>
    <w:link w:val="MAPBody"/>
    <w:rsid w:val="002552D0"/>
    <w:rPr>
      <w:rFonts w:ascii="Arial" w:eastAsia="Calibri" w:hAnsi="Arial"/>
      <w:lang w:val="x-none" w:eastAsia="en-US" w:bidi="ar-SA"/>
    </w:rPr>
  </w:style>
  <w:style w:type="character" w:customStyle="1" w:styleId="ListParagraphChar">
    <w:name w:val="List Paragraph Char"/>
    <w:aliases w:val="Dot pt Char,No Spacing1 Char,List Paragraph Char Char Char Char,Indicator Text Char,Numbered Para 1 Char,List Paragraph1 Char,Bullet 1 Char,Bullet Points Char,MAIN CONTENT Char,List Paragraph12 Char"/>
    <w:link w:val="ListParagraph"/>
    <w:uiPriority w:val="34"/>
    <w:qFormat/>
    <w:locked/>
    <w:rsid w:val="002552D0"/>
    <w:rPr>
      <w:rFonts w:ascii="Calibri" w:hAnsi="Calibri"/>
      <w:color w:val="002060"/>
      <w:szCs w:val="24"/>
    </w:rPr>
  </w:style>
  <w:style w:type="character" w:styleId="FollowedHyperlink">
    <w:name w:val="FollowedHyperlink"/>
    <w:rsid w:val="002552D0"/>
    <w:rPr>
      <w:color w:val="800080"/>
      <w:u w:val="single"/>
    </w:rPr>
  </w:style>
  <w:style w:type="table" w:styleId="TableColumns3">
    <w:name w:val="Table Columns 3"/>
    <w:basedOn w:val="TableNormal"/>
    <w:rsid w:val="002552D0"/>
    <w:pPr>
      <w:spacing w:after="120"/>
      <w:jc w:val="both"/>
    </w:pPr>
    <w:rPr>
      <w:rFonts w:ascii="Times New Roman" w:eastAsia="Times New Roman" w:hAnsi="Times New Roman"/>
      <w:b/>
      <w:bCs/>
      <w:sz w:val="20"/>
      <w:szCs w:val="20"/>
      <w:lang w:val="en-GB" w:eastAsia="en-GB" w:bidi="ar-SA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de">
    <w:name w:val="Code"/>
    <w:basedOn w:val="Normal"/>
    <w:link w:val="CodeChar"/>
    <w:qFormat/>
    <w:rsid w:val="002552D0"/>
    <w:pPr>
      <w:suppressAutoHyphens w:val="0"/>
      <w:spacing w:before="20" w:after="20"/>
      <w:ind w:left="567"/>
      <w:jc w:val="left"/>
    </w:pPr>
    <w:rPr>
      <w:rFonts w:ascii="Courier New" w:eastAsia="Times New Roman" w:hAnsi="Courier New" w:cs="Courier New"/>
      <w:noProof/>
      <w:snapToGrid w:val="0"/>
      <w:color w:val="auto"/>
      <w:szCs w:val="20"/>
      <w:lang w:eastAsia="en-US" w:bidi="ar-SA"/>
    </w:rPr>
  </w:style>
  <w:style w:type="character" w:customStyle="1" w:styleId="CodeChar">
    <w:name w:val="Code Char"/>
    <w:link w:val="Code"/>
    <w:rsid w:val="002552D0"/>
    <w:rPr>
      <w:rFonts w:ascii="Courier New" w:eastAsia="Times New Roman" w:hAnsi="Courier New" w:cs="Courier New"/>
      <w:noProof/>
      <w:snapToGrid w:val="0"/>
      <w:szCs w:val="20"/>
      <w:lang w:val="en-GB" w:eastAsia="en-US" w:bidi="ar-SA"/>
    </w:rPr>
  </w:style>
  <w:style w:type="table" w:customStyle="1" w:styleId="TableGrid1">
    <w:name w:val="Table Grid1"/>
    <w:basedOn w:val="TableNormal"/>
    <w:next w:val="TableGrid"/>
    <w:rsid w:val="00803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ulletList">
    <w:name w:val="bulletList"/>
    <w:uiPriority w:val="99"/>
    <w:rsid w:val="008426B7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ve.southwood\AppData\Local\Microsoft\Windows\Temporary%20Internet%20Files\Content.IE5\JIMFXW7H\381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D7356-84D4-47C7-8C37-9B652DEF5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381.dotx</Template>
  <TotalTime>250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C&amp;C Group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Southwood</dc:creator>
  <cp:lastModifiedBy>Chris Ellison</cp:lastModifiedBy>
  <cp:revision>28</cp:revision>
  <cp:lastPrinted>2021-04-01T14:09:00Z</cp:lastPrinted>
  <dcterms:created xsi:type="dcterms:W3CDTF">2021-04-01T10:22:00Z</dcterms:created>
  <dcterms:modified xsi:type="dcterms:W3CDTF">2021-06-18T19:13:00Z</dcterms:modified>
</cp:coreProperties>
</file>